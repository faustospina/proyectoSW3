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738" w:rsidRDefault="00485738">
      <w:pPr>
        <w:spacing w:line="240" w:lineRule="auto"/>
      </w:pPr>
      <w:r>
        <w:separator/>
      </w:r>
    </w:p>
  </w:endnote>
  <w:endnote w:type="continuationSeparator" w:id="0">
    <w:p w:rsidR="00485738" w:rsidRDefault="00485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65331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0278A" w:rsidRDefault="0010278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27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jc w:val="center"/>
          </w:pPr>
          <w:r>
            <w:sym w:font="Symbol" w:char="F0D3"/>
          </w:r>
          <w:r w:rsidR="00485738">
            <w:fldChar w:fldCharType="begin"/>
          </w:r>
          <w:r w:rsidR="00485738">
            <w:instrText xml:space="preserve"> DOCPROPERTY "Company"  \* MERGEFORMAT </w:instrText>
          </w:r>
          <w:r w:rsidR="00485738">
            <w:fldChar w:fldCharType="separate"/>
          </w:r>
          <w:r w:rsidR="004B65AD">
            <w:t xml:space="preserve">&lt;Company </w:t>
          </w:r>
          <w:proofErr w:type="spellStart"/>
          <w:r w:rsidR="004B65AD">
            <w:t>Name</w:t>
          </w:r>
          <w:proofErr w:type="spellEnd"/>
          <w:r w:rsidR="004B65AD">
            <w:t>&gt;</w:t>
          </w:r>
          <w:r w:rsidR="0048573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B1A6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910E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910E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10278A" w:rsidRDefault="0010278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738" w:rsidRDefault="00485738">
      <w:pPr>
        <w:spacing w:line="240" w:lineRule="auto"/>
      </w:pPr>
      <w:r>
        <w:separator/>
      </w:r>
    </w:p>
  </w:footnote>
  <w:footnote w:type="continuationSeparator" w:id="0">
    <w:p w:rsidR="00485738" w:rsidRDefault="00485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rPr>
        <w:sz w:val="24"/>
      </w:rPr>
    </w:pPr>
  </w:p>
  <w:p w:rsidR="0010278A" w:rsidRDefault="0010278A">
    <w:pPr>
      <w:pBdr>
        <w:top w:val="single" w:sz="6" w:space="1" w:color="auto"/>
      </w:pBdr>
      <w:rPr>
        <w:sz w:val="24"/>
      </w:rPr>
    </w:pPr>
  </w:p>
  <w:p w:rsidR="00B370A5" w:rsidRPr="00A61335" w:rsidRDefault="00B370A5" w:rsidP="00B370A5">
    <w:pPr>
      <w:pStyle w:val="Puesto"/>
      <w:jc w:val="right"/>
    </w:pPr>
    <w:r>
      <w:t>Universidad del Quindío</w:t>
    </w:r>
  </w:p>
  <w:p w:rsidR="0010278A" w:rsidRDefault="0010278A">
    <w:pPr>
      <w:pBdr>
        <w:bottom w:val="single" w:sz="6" w:space="1" w:color="auto"/>
      </w:pBdr>
      <w:jc w:val="right"/>
      <w:rPr>
        <w:sz w:val="24"/>
      </w:rPr>
    </w:pPr>
  </w:p>
  <w:p w:rsidR="0010278A" w:rsidRDefault="001027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278A">
      <w:tc>
        <w:tcPr>
          <w:tcW w:w="6379" w:type="dxa"/>
        </w:tcPr>
        <w:p w:rsidR="0010278A" w:rsidRDefault="00C75F20" w:rsidP="00CC2616">
          <w:r>
            <w:t>Sistematización de un consultorio jurídico</w:t>
          </w:r>
        </w:p>
      </w:tc>
      <w:tc>
        <w:tcPr>
          <w:tcW w:w="3179" w:type="dxa"/>
        </w:tcPr>
        <w:p w:rsidR="0010278A" w:rsidRDefault="0065331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C75F20">
            <w:t>Versión:           1.0</w:t>
          </w:r>
        </w:p>
      </w:tc>
    </w:tr>
    <w:tr w:rsidR="0010278A">
      <w:tc>
        <w:tcPr>
          <w:tcW w:w="6379" w:type="dxa"/>
        </w:tcPr>
        <w:p w:rsidR="0010278A" w:rsidRDefault="00C75F20">
          <w:r>
            <w:t>Plan de riesgos</w:t>
          </w:r>
        </w:p>
      </w:tc>
      <w:tc>
        <w:tcPr>
          <w:tcW w:w="3179" w:type="dxa"/>
        </w:tcPr>
        <w:p w:rsidR="0010278A" w:rsidRDefault="0065331F" w:rsidP="00B370A5">
          <w:r>
            <w:t xml:space="preserve">  Date:  </w:t>
          </w:r>
          <w:r w:rsidR="00B370A5">
            <w:t>10</w:t>
          </w:r>
          <w:r w:rsidR="00C75F20">
            <w:t>/03</w:t>
          </w:r>
          <w:r w:rsidR="00CC2616">
            <w:t>/2016</w:t>
          </w:r>
        </w:p>
      </w:tc>
    </w:tr>
    <w:tr w:rsidR="0010278A">
      <w:tc>
        <w:tcPr>
          <w:tcW w:w="9558" w:type="dxa"/>
          <w:gridSpan w:val="2"/>
        </w:tcPr>
        <w:p w:rsidR="0010278A" w:rsidRDefault="00C75F20">
          <w:r>
            <w:t xml:space="preserve">Definición </w:t>
          </w:r>
        </w:p>
      </w:tc>
    </w:tr>
  </w:tbl>
  <w:p w:rsidR="0010278A" w:rsidRDefault="0010278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85A3FDC"/>
    <w:multiLevelType w:val="hybridMultilevel"/>
    <w:tmpl w:val="483ED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AD"/>
    <w:rsid w:val="0002213F"/>
    <w:rsid w:val="000B2BA0"/>
    <w:rsid w:val="000B54AC"/>
    <w:rsid w:val="000C4206"/>
    <w:rsid w:val="000D2867"/>
    <w:rsid w:val="0010278A"/>
    <w:rsid w:val="001046FF"/>
    <w:rsid w:val="00123509"/>
    <w:rsid w:val="00173D35"/>
    <w:rsid w:val="0019094E"/>
    <w:rsid w:val="00196147"/>
    <w:rsid w:val="001D585E"/>
    <w:rsid w:val="001D7FCA"/>
    <w:rsid w:val="00207C3B"/>
    <w:rsid w:val="00253EDB"/>
    <w:rsid w:val="00282917"/>
    <w:rsid w:val="0029279C"/>
    <w:rsid w:val="002A3C94"/>
    <w:rsid w:val="002B26E8"/>
    <w:rsid w:val="002D648C"/>
    <w:rsid w:val="0034462C"/>
    <w:rsid w:val="0034519B"/>
    <w:rsid w:val="00371532"/>
    <w:rsid w:val="00386950"/>
    <w:rsid w:val="003E3788"/>
    <w:rsid w:val="00457414"/>
    <w:rsid w:val="0047414C"/>
    <w:rsid w:val="00485738"/>
    <w:rsid w:val="004A7077"/>
    <w:rsid w:val="004B5CB6"/>
    <w:rsid w:val="004B65AD"/>
    <w:rsid w:val="004B7432"/>
    <w:rsid w:val="004C5D04"/>
    <w:rsid w:val="004D2E46"/>
    <w:rsid w:val="00515FE9"/>
    <w:rsid w:val="005910E7"/>
    <w:rsid w:val="0059729E"/>
    <w:rsid w:val="005A7356"/>
    <w:rsid w:val="00624B17"/>
    <w:rsid w:val="00627586"/>
    <w:rsid w:val="00627724"/>
    <w:rsid w:val="006347FB"/>
    <w:rsid w:val="00651E5A"/>
    <w:rsid w:val="0065331F"/>
    <w:rsid w:val="006B4E43"/>
    <w:rsid w:val="00704198"/>
    <w:rsid w:val="00723CFE"/>
    <w:rsid w:val="007633A2"/>
    <w:rsid w:val="007675EF"/>
    <w:rsid w:val="00782F7B"/>
    <w:rsid w:val="007948A0"/>
    <w:rsid w:val="007B1069"/>
    <w:rsid w:val="007B12B4"/>
    <w:rsid w:val="007B23E1"/>
    <w:rsid w:val="007F34D4"/>
    <w:rsid w:val="007F7E91"/>
    <w:rsid w:val="008315C0"/>
    <w:rsid w:val="008421EF"/>
    <w:rsid w:val="00845205"/>
    <w:rsid w:val="00863147"/>
    <w:rsid w:val="008974B0"/>
    <w:rsid w:val="008B1A6B"/>
    <w:rsid w:val="008B3ECB"/>
    <w:rsid w:val="008C3873"/>
    <w:rsid w:val="00911A39"/>
    <w:rsid w:val="00935956"/>
    <w:rsid w:val="0093766E"/>
    <w:rsid w:val="00983344"/>
    <w:rsid w:val="00987FEE"/>
    <w:rsid w:val="009964AB"/>
    <w:rsid w:val="00997DDE"/>
    <w:rsid w:val="009A6652"/>
    <w:rsid w:val="009B2D12"/>
    <w:rsid w:val="009B3DD8"/>
    <w:rsid w:val="009E5950"/>
    <w:rsid w:val="00A018E7"/>
    <w:rsid w:val="00A9351F"/>
    <w:rsid w:val="00AB50B4"/>
    <w:rsid w:val="00AB6E96"/>
    <w:rsid w:val="00AB7D52"/>
    <w:rsid w:val="00AD4662"/>
    <w:rsid w:val="00AD6817"/>
    <w:rsid w:val="00AE23D1"/>
    <w:rsid w:val="00AE3891"/>
    <w:rsid w:val="00B370A5"/>
    <w:rsid w:val="00B564F0"/>
    <w:rsid w:val="00B649EF"/>
    <w:rsid w:val="00B924DC"/>
    <w:rsid w:val="00BC4672"/>
    <w:rsid w:val="00BF0976"/>
    <w:rsid w:val="00C133A1"/>
    <w:rsid w:val="00C1408D"/>
    <w:rsid w:val="00C15046"/>
    <w:rsid w:val="00C67F28"/>
    <w:rsid w:val="00C75F20"/>
    <w:rsid w:val="00CC2616"/>
    <w:rsid w:val="00CE16F9"/>
    <w:rsid w:val="00CE2A2C"/>
    <w:rsid w:val="00D017C7"/>
    <w:rsid w:val="00D208CD"/>
    <w:rsid w:val="00DD6999"/>
    <w:rsid w:val="00DE76DD"/>
    <w:rsid w:val="00E60128"/>
    <w:rsid w:val="00E663D3"/>
    <w:rsid w:val="00E73C6F"/>
    <w:rsid w:val="00E95D01"/>
    <w:rsid w:val="00EB0893"/>
    <w:rsid w:val="00EE593E"/>
    <w:rsid w:val="00F14799"/>
    <w:rsid w:val="00F20F1B"/>
    <w:rsid w:val="00F63086"/>
    <w:rsid w:val="00F66E8F"/>
    <w:rsid w:val="00FE6BF6"/>
    <w:rsid w:val="00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8EBA2D8E-FEAA-484B-BE9E-55A323EB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370A5"/>
    <w:pPr>
      <w:spacing w:after="120"/>
      <w:ind w:left="720"/>
      <w:jc w:val="both"/>
    </w:pPr>
    <w:rPr>
      <w:i/>
      <w:color w:val="000000" w:themeColor="text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5AD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E6BF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CO"/>
    </w:rPr>
  </w:style>
  <w:style w:type="table" w:styleId="Tablaconcuadrcula">
    <w:name w:val="Table Grid"/>
    <w:basedOn w:val="Tablanormal"/>
    <w:uiPriority w:val="59"/>
    <w:rsid w:val="00D20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estoCar">
    <w:name w:val="Puesto Car"/>
    <w:basedOn w:val="Fuentedeprrafopredeter"/>
    <w:link w:val="Puesto"/>
    <w:rsid w:val="00B370A5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Q\Semestres\Semestre%2011\Ingenieria%20de%20software%203\Seguimiento\ingswiiiplantillasvisinriesgosywbs\rup_rskls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F18A0-9BC6-4415-9267-AA4E615E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rup_rsklst</Template>
  <TotalTime>31</TotalTime>
  <Pages>7</Pages>
  <Words>1187</Words>
  <Characters>8744</Characters>
  <Application>Microsoft Office Word</Application>
  <DocSecurity>0</DocSecurity>
  <Lines>72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USUARIO WINDOWS</dc:creator>
  <cp:lastModifiedBy>Ledesma Jhonatan</cp:lastModifiedBy>
  <cp:revision>13</cp:revision>
  <cp:lastPrinted>2015-08-16T01:01:00Z</cp:lastPrinted>
  <dcterms:created xsi:type="dcterms:W3CDTF">2016-03-07T04:43:00Z</dcterms:created>
  <dcterms:modified xsi:type="dcterms:W3CDTF">2016-04-12T19:58:00Z</dcterms:modified>
</cp:coreProperties>
</file>