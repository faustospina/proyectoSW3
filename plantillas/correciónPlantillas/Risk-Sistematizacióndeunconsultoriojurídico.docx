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8A" w:rsidRPr="008B1A99" w:rsidRDefault="00C75F20">
      <w:pPr>
        <w:pStyle w:val="Puesto"/>
        <w:jc w:val="right"/>
        <w:rPr>
          <w:i/>
        </w:rPr>
      </w:pPr>
      <w:r w:rsidRPr="008B1A99">
        <w:rPr>
          <w:i/>
        </w:rPr>
        <w:t>SISTEMATIZACION DE UN CONSULTORIO JURIDICO</w:t>
      </w:r>
    </w:p>
    <w:p w:rsidR="0010278A" w:rsidRPr="008B1A99" w:rsidRDefault="00C75F20">
      <w:pPr>
        <w:pStyle w:val="Puesto"/>
        <w:jc w:val="right"/>
        <w:rPr>
          <w:i/>
        </w:rPr>
      </w:pPr>
      <w:r w:rsidRPr="008B1A99">
        <w:rPr>
          <w:i/>
        </w:rPr>
        <w:t>PLAN DE RIESGOS</w:t>
      </w:r>
    </w:p>
    <w:p w:rsidR="0010278A" w:rsidRPr="008B1A99" w:rsidRDefault="0010278A">
      <w:pPr>
        <w:pStyle w:val="Puesto"/>
        <w:jc w:val="right"/>
        <w:rPr>
          <w:i/>
        </w:rPr>
      </w:pPr>
    </w:p>
    <w:p w:rsidR="0010278A" w:rsidRPr="008B1A99" w:rsidRDefault="00196147">
      <w:pPr>
        <w:pStyle w:val="Puesto"/>
        <w:jc w:val="right"/>
        <w:rPr>
          <w:i/>
          <w:sz w:val="28"/>
        </w:rPr>
      </w:pPr>
      <w:r w:rsidRPr="008B1A99">
        <w:rPr>
          <w:i/>
          <w:sz w:val="28"/>
        </w:rPr>
        <w:t>Versión</w:t>
      </w:r>
      <w:r w:rsidR="00C75F20" w:rsidRPr="008B1A99">
        <w:rPr>
          <w:i/>
          <w:sz w:val="28"/>
        </w:rPr>
        <w:t xml:space="preserve"> 1.0</w:t>
      </w:r>
    </w:p>
    <w:p w:rsidR="0010278A" w:rsidRPr="008B1A99" w:rsidRDefault="0010278A">
      <w:pPr>
        <w:pStyle w:val="Puesto"/>
        <w:rPr>
          <w:i/>
          <w:sz w:val="28"/>
        </w:rPr>
      </w:pPr>
    </w:p>
    <w:p w:rsidR="0010278A" w:rsidRPr="008B1A99" w:rsidRDefault="0010278A">
      <w:pPr>
        <w:rPr>
          <w:i/>
        </w:rPr>
      </w:pPr>
    </w:p>
    <w:p w:rsidR="0010278A" w:rsidRPr="008B1A99" w:rsidRDefault="0010278A">
      <w:pPr>
        <w:rPr>
          <w:i/>
        </w:rPr>
        <w:sectPr w:rsidR="0010278A" w:rsidRPr="008B1A9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0278A" w:rsidRPr="008B1A99" w:rsidRDefault="0065331F">
      <w:pPr>
        <w:pStyle w:val="Puesto"/>
        <w:rPr>
          <w:i/>
        </w:rPr>
      </w:pPr>
      <w:r w:rsidRPr="008B1A99">
        <w:rPr>
          <w:i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78A" w:rsidRPr="008B1A99">
        <w:tc>
          <w:tcPr>
            <w:tcW w:w="2304" w:type="dxa"/>
          </w:tcPr>
          <w:p w:rsidR="0010278A" w:rsidRPr="008B1A99" w:rsidRDefault="0065331F">
            <w:pPr>
              <w:pStyle w:val="Tabletext"/>
              <w:jc w:val="center"/>
              <w:rPr>
                <w:b/>
                <w:i/>
              </w:rPr>
            </w:pPr>
            <w:r w:rsidRPr="008B1A99">
              <w:rPr>
                <w:b/>
                <w:i/>
              </w:rPr>
              <w:t>Date</w:t>
            </w:r>
          </w:p>
        </w:tc>
        <w:tc>
          <w:tcPr>
            <w:tcW w:w="1152" w:type="dxa"/>
          </w:tcPr>
          <w:p w:rsidR="0010278A" w:rsidRPr="008B1A99" w:rsidRDefault="0065331F">
            <w:pPr>
              <w:pStyle w:val="Tabletext"/>
              <w:jc w:val="center"/>
              <w:rPr>
                <w:b/>
                <w:i/>
              </w:rPr>
            </w:pPr>
            <w:r w:rsidRPr="008B1A99">
              <w:rPr>
                <w:b/>
                <w:i/>
              </w:rPr>
              <w:t>Version</w:t>
            </w:r>
          </w:p>
        </w:tc>
        <w:tc>
          <w:tcPr>
            <w:tcW w:w="3744" w:type="dxa"/>
          </w:tcPr>
          <w:p w:rsidR="0010278A" w:rsidRPr="008B1A99" w:rsidRDefault="0065331F">
            <w:pPr>
              <w:pStyle w:val="Tabletext"/>
              <w:jc w:val="center"/>
              <w:rPr>
                <w:b/>
                <w:i/>
              </w:rPr>
            </w:pPr>
            <w:r w:rsidRPr="008B1A99">
              <w:rPr>
                <w:b/>
                <w:i/>
              </w:rPr>
              <w:t>Description</w:t>
            </w:r>
          </w:p>
        </w:tc>
        <w:tc>
          <w:tcPr>
            <w:tcW w:w="2304" w:type="dxa"/>
          </w:tcPr>
          <w:p w:rsidR="0010278A" w:rsidRPr="008B1A99" w:rsidRDefault="0065331F">
            <w:pPr>
              <w:pStyle w:val="Tabletext"/>
              <w:jc w:val="center"/>
              <w:rPr>
                <w:b/>
                <w:i/>
              </w:rPr>
            </w:pPr>
            <w:r w:rsidRPr="008B1A99">
              <w:rPr>
                <w:b/>
                <w:i/>
              </w:rPr>
              <w:t>Author</w:t>
            </w:r>
          </w:p>
        </w:tc>
      </w:tr>
      <w:tr w:rsidR="0010278A" w:rsidRPr="008B1A99">
        <w:tc>
          <w:tcPr>
            <w:tcW w:w="2304" w:type="dxa"/>
          </w:tcPr>
          <w:p w:rsidR="0010278A" w:rsidRPr="008B1A99" w:rsidRDefault="00B370A5" w:rsidP="007B12B4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>10</w:t>
            </w:r>
            <w:r w:rsidR="0065331F" w:rsidRPr="008B1A99">
              <w:rPr>
                <w:i/>
              </w:rPr>
              <w:t>/</w:t>
            </w:r>
            <w:r w:rsidR="00C75F20" w:rsidRPr="008B1A99">
              <w:rPr>
                <w:i/>
              </w:rPr>
              <w:t>03</w:t>
            </w:r>
            <w:r w:rsidR="0065331F" w:rsidRPr="008B1A99">
              <w:rPr>
                <w:i/>
              </w:rPr>
              <w:t>/</w:t>
            </w:r>
            <w:r w:rsidR="00C75F20" w:rsidRPr="008B1A99">
              <w:rPr>
                <w:i/>
              </w:rPr>
              <w:t>2016</w:t>
            </w:r>
          </w:p>
        </w:tc>
        <w:tc>
          <w:tcPr>
            <w:tcW w:w="1152" w:type="dxa"/>
          </w:tcPr>
          <w:p w:rsidR="0010278A" w:rsidRPr="008B1A99" w:rsidRDefault="007B12B4" w:rsidP="007B12B4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>1</w:t>
            </w:r>
            <w:r w:rsidR="0065331F" w:rsidRPr="008B1A99">
              <w:rPr>
                <w:i/>
              </w:rPr>
              <w:t>.</w:t>
            </w:r>
            <w:r w:rsidRPr="008B1A99">
              <w:rPr>
                <w:i/>
              </w:rPr>
              <w:t>0</w:t>
            </w:r>
          </w:p>
        </w:tc>
        <w:tc>
          <w:tcPr>
            <w:tcW w:w="3744" w:type="dxa"/>
          </w:tcPr>
          <w:p w:rsidR="0010278A" w:rsidRPr="008B1A99" w:rsidRDefault="007B12B4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>Lista de riesgos del proyecto</w:t>
            </w:r>
          </w:p>
        </w:tc>
        <w:tc>
          <w:tcPr>
            <w:tcW w:w="2304" w:type="dxa"/>
          </w:tcPr>
          <w:p w:rsidR="0010278A" w:rsidRPr="008B1A99" w:rsidRDefault="00B370A5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>FAUSTO OSPINA O-Y</w:t>
            </w:r>
            <w:r w:rsidR="00C75F20" w:rsidRPr="008B1A99">
              <w:rPr>
                <w:i/>
              </w:rPr>
              <w:t xml:space="preserve">ONATAN LEDESMA </w:t>
            </w:r>
          </w:p>
        </w:tc>
      </w:tr>
      <w:tr w:rsidR="0010278A" w:rsidRPr="008B1A99">
        <w:tc>
          <w:tcPr>
            <w:tcW w:w="2304" w:type="dxa"/>
          </w:tcPr>
          <w:p w:rsidR="0010278A" w:rsidRPr="008B1A99" w:rsidRDefault="003B15F4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>12/04/2016</w:t>
            </w:r>
          </w:p>
        </w:tc>
        <w:tc>
          <w:tcPr>
            <w:tcW w:w="1152" w:type="dxa"/>
          </w:tcPr>
          <w:p w:rsidR="0010278A" w:rsidRPr="008B1A99" w:rsidRDefault="003B15F4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>1.1</w:t>
            </w:r>
          </w:p>
        </w:tc>
        <w:tc>
          <w:tcPr>
            <w:tcW w:w="3744" w:type="dxa"/>
          </w:tcPr>
          <w:p w:rsidR="0010278A" w:rsidRPr="008B1A99" w:rsidRDefault="003B15F4">
            <w:pPr>
              <w:pStyle w:val="Tabletext"/>
              <w:rPr>
                <w:i/>
              </w:rPr>
            </w:pPr>
            <w:r w:rsidRPr="008B1A99">
              <w:rPr>
                <w:i/>
              </w:rPr>
              <w:t xml:space="preserve">Corrección  </w:t>
            </w:r>
          </w:p>
        </w:tc>
        <w:tc>
          <w:tcPr>
            <w:tcW w:w="230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</w:tr>
      <w:tr w:rsidR="0010278A" w:rsidRPr="008B1A99">
        <w:tc>
          <w:tcPr>
            <w:tcW w:w="230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  <w:tc>
          <w:tcPr>
            <w:tcW w:w="1152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  <w:tc>
          <w:tcPr>
            <w:tcW w:w="374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  <w:tc>
          <w:tcPr>
            <w:tcW w:w="230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</w:tr>
      <w:tr w:rsidR="0010278A" w:rsidRPr="008B1A99">
        <w:tc>
          <w:tcPr>
            <w:tcW w:w="230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  <w:tc>
          <w:tcPr>
            <w:tcW w:w="1152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  <w:tc>
          <w:tcPr>
            <w:tcW w:w="374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  <w:tc>
          <w:tcPr>
            <w:tcW w:w="2304" w:type="dxa"/>
          </w:tcPr>
          <w:p w:rsidR="0010278A" w:rsidRPr="008B1A99" w:rsidRDefault="0010278A">
            <w:pPr>
              <w:pStyle w:val="Tabletext"/>
              <w:rPr>
                <w:i/>
              </w:rPr>
            </w:pPr>
          </w:p>
        </w:tc>
      </w:tr>
    </w:tbl>
    <w:p w:rsidR="0010278A" w:rsidRPr="008B1A99" w:rsidRDefault="0010278A">
      <w:pPr>
        <w:rPr>
          <w:i/>
        </w:rPr>
      </w:pPr>
    </w:p>
    <w:p w:rsidR="0010278A" w:rsidRPr="008B1A99" w:rsidRDefault="0065331F">
      <w:pPr>
        <w:pStyle w:val="Puesto"/>
        <w:rPr>
          <w:i/>
          <w:lang w:val="en-US"/>
        </w:rPr>
      </w:pPr>
      <w:r w:rsidRPr="008B1A99">
        <w:rPr>
          <w:i/>
          <w:lang w:val="en-US"/>
        </w:rPr>
        <w:br w:type="page"/>
      </w:r>
      <w:r w:rsidRPr="008B1A99">
        <w:rPr>
          <w:i/>
          <w:lang w:val="en-US"/>
        </w:rPr>
        <w:lastRenderedPageBreak/>
        <w:t>Table of Contents</w:t>
      </w:r>
    </w:p>
    <w:p w:rsidR="0010278A" w:rsidRPr="008B1A99" w:rsidRDefault="0065331F">
      <w:pPr>
        <w:pStyle w:val="TDC1"/>
        <w:tabs>
          <w:tab w:val="left" w:pos="432"/>
        </w:tabs>
        <w:rPr>
          <w:i/>
          <w:noProof/>
          <w:sz w:val="24"/>
          <w:szCs w:val="24"/>
          <w:lang w:val="en-US"/>
        </w:rPr>
      </w:pPr>
      <w:r w:rsidRPr="008B1A99">
        <w:rPr>
          <w:i/>
        </w:rPr>
        <w:fldChar w:fldCharType="begin"/>
      </w:r>
      <w:r w:rsidRPr="008B1A99">
        <w:rPr>
          <w:i/>
          <w:lang w:val="en-US"/>
        </w:rPr>
        <w:instrText xml:space="preserve"> TOC \o "1-3" </w:instrText>
      </w:r>
      <w:r w:rsidRPr="008B1A99">
        <w:rPr>
          <w:i/>
        </w:rPr>
        <w:fldChar w:fldCharType="separate"/>
      </w:r>
      <w:r w:rsidRPr="008B1A99">
        <w:rPr>
          <w:i/>
          <w:noProof/>
          <w:szCs w:val="24"/>
          <w:lang w:val="en-US"/>
        </w:rPr>
        <w:t>1.</w:t>
      </w:r>
      <w:r w:rsidRPr="008B1A99">
        <w:rPr>
          <w:i/>
          <w:noProof/>
          <w:sz w:val="24"/>
          <w:szCs w:val="24"/>
          <w:lang w:val="en-US"/>
        </w:rPr>
        <w:tab/>
      </w:r>
      <w:r w:rsidRPr="008B1A99">
        <w:rPr>
          <w:i/>
          <w:noProof/>
          <w:szCs w:val="24"/>
          <w:lang w:val="en-US"/>
        </w:rPr>
        <w:t>Introduction</w:t>
      </w:r>
      <w:r w:rsidRPr="008B1A99">
        <w:rPr>
          <w:i/>
          <w:noProof/>
          <w:lang w:val="en-US"/>
        </w:rPr>
        <w:tab/>
      </w:r>
      <w:r w:rsidRPr="008B1A99">
        <w:rPr>
          <w:i/>
          <w:noProof/>
        </w:rPr>
        <w:fldChar w:fldCharType="begin"/>
      </w:r>
      <w:r w:rsidRPr="008B1A99">
        <w:rPr>
          <w:i/>
          <w:noProof/>
          <w:lang w:val="en-US"/>
        </w:rPr>
        <w:instrText xml:space="preserve"> PAGEREF _Toc492790957 \h </w:instrText>
      </w:r>
      <w:r w:rsidRPr="008B1A99">
        <w:rPr>
          <w:i/>
          <w:noProof/>
        </w:rPr>
      </w:r>
      <w:r w:rsidRPr="008B1A99">
        <w:rPr>
          <w:i/>
          <w:noProof/>
        </w:rPr>
        <w:fldChar w:fldCharType="separate"/>
      </w:r>
      <w:r w:rsidR="004B65AD" w:rsidRPr="008B1A99">
        <w:rPr>
          <w:i/>
          <w:noProof/>
          <w:lang w:val="en-US"/>
        </w:rPr>
        <w:t>2</w:t>
      </w:r>
      <w:r w:rsidRPr="008B1A99">
        <w:rPr>
          <w:i/>
          <w:noProof/>
        </w:rPr>
        <w:fldChar w:fldCharType="end"/>
      </w:r>
    </w:p>
    <w:p w:rsidR="0010278A" w:rsidRPr="008B1A99" w:rsidRDefault="0065331F">
      <w:pPr>
        <w:pStyle w:val="TDC2"/>
        <w:tabs>
          <w:tab w:val="left" w:pos="1000"/>
        </w:tabs>
        <w:rPr>
          <w:i/>
          <w:noProof/>
          <w:sz w:val="24"/>
          <w:szCs w:val="24"/>
          <w:lang w:val="en-US"/>
        </w:rPr>
      </w:pPr>
      <w:r w:rsidRPr="008B1A99">
        <w:rPr>
          <w:i/>
          <w:noProof/>
          <w:lang w:val="en-US"/>
        </w:rPr>
        <w:t>1.1</w:t>
      </w:r>
      <w:r w:rsidRPr="008B1A99">
        <w:rPr>
          <w:i/>
          <w:noProof/>
          <w:sz w:val="24"/>
          <w:szCs w:val="24"/>
          <w:lang w:val="en-US"/>
        </w:rPr>
        <w:tab/>
      </w:r>
      <w:r w:rsidRPr="008B1A99">
        <w:rPr>
          <w:i/>
          <w:noProof/>
          <w:lang w:val="en-US"/>
        </w:rPr>
        <w:t>Purpose</w:t>
      </w:r>
      <w:r w:rsidRPr="008B1A99">
        <w:rPr>
          <w:i/>
          <w:noProof/>
          <w:lang w:val="en-US"/>
        </w:rPr>
        <w:tab/>
      </w:r>
      <w:r w:rsidRPr="008B1A99">
        <w:rPr>
          <w:i/>
          <w:noProof/>
        </w:rPr>
        <w:fldChar w:fldCharType="begin"/>
      </w:r>
      <w:r w:rsidRPr="008B1A99">
        <w:rPr>
          <w:i/>
          <w:noProof/>
          <w:lang w:val="en-US"/>
        </w:rPr>
        <w:instrText xml:space="preserve"> PAGEREF _Toc492790958 \h </w:instrText>
      </w:r>
      <w:r w:rsidRPr="008B1A99">
        <w:rPr>
          <w:i/>
          <w:noProof/>
        </w:rPr>
      </w:r>
      <w:r w:rsidRPr="008B1A99">
        <w:rPr>
          <w:i/>
          <w:noProof/>
        </w:rPr>
        <w:fldChar w:fldCharType="separate"/>
      </w:r>
      <w:r w:rsidR="004B65AD" w:rsidRPr="008B1A99">
        <w:rPr>
          <w:i/>
          <w:noProof/>
          <w:lang w:val="en-US"/>
        </w:rPr>
        <w:t>2</w:t>
      </w:r>
      <w:r w:rsidRPr="008B1A99">
        <w:rPr>
          <w:i/>
          <w:noProof/>
        </w:rPr>
        <w:fldChar w:fldCharType="end"/>
      </w:r>
    </w:p>
    <w:p w:rsidR="0010278A" w:rsidRPr="008B1A99" w:rsidRDefault="0065331F">
      <w:pPr>
        <w:pStyle w:val="TDC2"/>
        <w:tabs>
          <w:tab w:val="left" w:pos="1000"/>
        </w:tabs>
        <w:rPr>
          <w:i/>
          <w:noProof/>
          <w:sz w:val="24"/>
          <w:szCs w:val="24"/>
          <w:lang w:val="en-US"/>
        </w:rPr>
      </w:pPr>
      <w:r w:rsidRPr="008B1A99">
        <w:rPr>
          <w:i/>
          <w:noProof/>
          <w:lang w:val="en-US"/>
        </w:rPr>
        <w:t>1.2</w:t>
      </w:r>
      <w:r w:rsidRPr="008B1A99">
        <w:rPr>
          <w:i/>
          <w:noProof/>
          <w:sz w:val="24"/>
          <w:szCs w:val="24"/>
          <w:lang w:val="en-US"/>
        </w:rPr>
        <w:tab/>
      </w:r>
      <w:r w:rsidRPr="008B1A99">
        <w:rPr>
          <w:i/>
          <w:noProof/>
          <w:lang w:val="en-US"/>
        </w:rPr>
        <w:t>Scope</w:t>
      </w:r>
      <w:r w:rsidRPr="008B1A99">
        <w:rPr>
          <w:i/>
          <w:noProof/>
          <w:lang w:val="en-US"/>
        </w:rPr>
        <w:tab/>
      </w:r>
      <w:r w:rsidRPr="008B1A99">
        <w:rPr>
          <w:i/>
          <w:noProof/>
        </w:rPr>
        <w:fldChar w:fldCharType="begin"/>
      </w:r>
      <w:r w:rsidRPr="008B1A99">
        <w:rPr>
          <w:i/>
          <w:noProof/>
          <w:lang w:val="en-US"/>
        </w:rPr>
        <w:instrText xml:space="preserve"> PAGEREF _Toc492790959 \h </w:instrText>
      </w:r>
      <w:r w:rsidRPr="008B1A99">
        <w:rPr>
          <w:i/>
          <w:noProof/>
        </w:rPr>
      </w:r>
      <w:r w:rsidRPr="008B1A99">
        <w:rPr>
          <w:i/>
          <w:noProof/>
        </w:rPr>
        <w:fldChar w:fldCharType="separate"/>
      </w:r>
      <w:r w:rsidR="004B65AD" w:rsidRPr="008B1A99">
        <w:rPr>
          <w:i/>
          <w:noProof/>
          <w:lang w:val="en-US"/>
        </w:rPr>
        <w:t>2</w:t>
      </w:r>
      <w:r w:rsidRPr="008B1A99">
        <w:rPr>
          <w:i/>
          <w:noProof/>
        </w:rPr>
        <w:fldChar w:fldCharType="end"/>
      </w:r>
    </w:p>
    <w:p w:rsidR="0010278A" w:rsidRPr="008B1A99" w:rsidRDefault="0065331F">
      <w:pPr>
        <w:pStyle w:val="TDC2"/>
        <w:tabs>
          <w:tab w:val="left" w:pos="1000"/>
        </w:tabs>
        <w:rPr>
          <w:i/>
          <w:noProof/>
          <w:sz w:val="24"/>
          <w:szCs w:val="24"/>
          <w:lang w:val="en-US"/>
        </w:rPr>
      </w:pPr>
      <w:r w:rsidRPr="008B1A99">
        <w:rPr>
          <w:i/>
          <w:noProof/>
          <w:lang w:val="en-US"/>
        </w:rPr>
        <w:t>1.3</w:t>
      </w:r>
      <w:r w:rsidRPr="008B1A99">
        <w:rPr>
          <w:i/>
          <w:noProof/>
          <w:sz w:val="24"/>
          <w:szCs w:val="24"/>
          <w:lang w:val="en-US"/>
        </w:rPr>
        <w:tab/>
      </w:r>
      <w:r w:rsidRPr="008B1A99">
        <w:rPr>
          <w:i/>
          <w:noProof/>
          <w:lang w:val="en-US"/>
        </w:rPr>
        <w:t>Definitions, Acronyms, and Abbreviations</w:t>
      </w:r>
      <w:r w:rsidRPr="008B1A99">
        <w:rPr>
          <w:i/>
          <w:noProof/>
          <w:lang w:val="en-US"/>
        </w:rPr>
        <w:tab/>
      </w:r>
      <w:r w:rsidRPr="008B1A99">
        <w:rPr>
          <w:i/>
          <w:noProof/>
        </w:rPr>
        <w:fldChar w:fldCharType="begin"/>
      </w:r>
      <w:r w:rsidRPr="008B1A99">
        <w:rPr>
          <w:i/>
          <w:noProof/>
          <w:lang w:val="en-US"/>
        </w:rPr>
        <w:instrText xml:space="preserve"> PAGEREF _Toc492790960 \h </w:instrText>
      </w:r>
      <w:r w:rsidRPr="008B1A99">
        <w:rPr>
          <w:i/>
          <w:noProof/>
        </w:rPr>
      </w:r>
      <w:r w:rsidRPr="008B1A99">
        <w:rPr>
          <w:i/>
          <w:noProof/>
        </w:rPr>
        <w:fldChar w:fldCharType="separate"/>
      </w:r>
      <w:r w:rsidR="004B65AD" w:rsidRPr="008B1A99">
        <w:rPr>
          <w:i/>
          <w:noProof/>
          <w:lang w:val="en-US"/>
        </w:rPr>
        <w:t>2</w:t>
      </w:r>
      <w:r w:rsidRPr="008B1A99">
        <w:rPr>
          <w:i/>
          <w:noProof/>
        </w:rPr>
        <w:fldChar w:fldCharType="end"/>
      </w:r>
    </w:p>
    <w:p w:rsidR="0010278A" w:rsidRPr="008B1A99" w:rsidRDefault="0065331F">
      <w:pPr>
        <w:pStyle w:val="TDC2"/>
        <w:tabs>
          <w:tab w:val="left" w:pos="1000"/>
        </w:tabs>
        <w:rPr>
          <w:i/>
          <w:noProof/>
          <w:sz w:val="24"/>
          <w:szCs w:val="24"/>
        </w:rPr>
      </w:pPr>
      <w:r w:rsidRPr="008B1A99">
        <w:rPr>
          <w:i/>
          <w:noProof/>
        </w:rPr>
        <w:t>1.4</w:t>
      </w:r>
      <w:r w:rsidRPr="008B1A99">
        <w:rPr>
          <w:i/>
          <w:noProof/>
          <w:sz w:val="24"/>
          <w:szCs w:val="24"/>
        </w:rPr>
        <w:tab/>
      </w:r>
      <w:r w:rsidRPr="008B1A99">
        <w:rPr>
          <w:i/>
          <w:noProof/>
        </w:rPr>
        <w:t>References</w:t>
      </w:r>
      <w:r w:rsidRPr="008B1A99">
        <w:rPr>
          <w:i/>
          <w:noProof/>
        </w:rPr>
        <w:tab/>
      </w:r>
      <w:r w:rsidRPr="008B1A99">
        <w:rPr>
          <w:i/>
          <w:noProof/>
        </w:rPr>
        <w:fldChar w:fldCharType="begin"/>
      </w:r>
      <w:r w:rsidRPr="008B1A99">
        <w:rPr>
          <w:i/>
          <w:noProof/>
        </w:rPr>
        <w:instrText xml:space="preserve"> PAGEREF _Toc492790961 \h </w:instrText>
      </w:r>
      <w:r w:rsidRPr="008B1A99">
        <w:rPr>
          <w:i/>
          <w:noProof/>
        </w:rPr>
      </w:r>
      <w:r w:rsidRPr="008B1A99">
        <w:rPr>
          <w:i/>
          <w:noProof/>
        </w:rPr>
        <w:fldChar w:fldCharType="separate"/>
      </w:r>
      <w:r w:rsidR="004B65AD" w:rsidRPr="008B1A99">
        <w:rPr>
          <w:i/>
          <w:noProof/>
        </w:rPr>
        <w:t>2</w:t>
      </w:r>
      <w:r w:rsidRPr="008B1A99">
        <w:rPr>
          <w:i/>
          <w:noProof/>
        </w:rPr>
        <w:fldChar w:fldCharType="end"/>
      </w:r>
    </w:p>
    <w:p w:rsidR="0002213F" w:rsidRPr="008B1A99" w:rsidRDefault="0065331F">
      <w:pPr>
        <w:pStyle w:val="TDC2"/>
        <w:tabs>
          <w:tab w:val="left" w:pos="1000"/>
        </w:tabs>
        <w:rPr>
          <w:i/>
          <w:noProof/>
          <w:sz w:val="24"/>
          <w:szCs w:val="24"/>
        </w:rPr>
      </w:pPr>
      <w:r w:rsidRPr="008B1A99">
        <w:rPr>
          <w:i/>
          <w:noProof/>
        </w:rPr>
        <w:t>1.5</w:t>
      </w:r>
      <w:r w:rsidRPr="008B1A99">
        <w:rPr>
          <w:i/>
          <w:noProof/>
          <w:sz w:val="24"/>
          <w:szCs w:val="24"/>
        </w:rPr>
        <w:tab/>
      </w:r>
      <w:r w:rsidRPr="008B1A99">
        <w:rPr>
          <w:i/>
          <w:noProof/>
        </w:rPr>
        <w:t>Overview</w:t>
      </w:r>
      <w:r w:rsidRPr="008B1A99">
        <w:rPr>
          <w:i/>
          <w:noProof/>
        </w:rPr>
        <w:tab/>
      </w:r>
      <w:r w:rsidRPr="008B1A99">
        <w:rPr>
          <w:i/>
          <w:noProof/>
        </w:rPr>
        <w:fldChar w:fldCharType="begin"/>
      </w:r>
      <w:r w:rsidRPr="008B1A99">
        <w:rPr>
          <w:i/>
          <w:noProof/>
        </w:rPr>
        <w:instrText xml:space="preserve"> PAGEREF _Toc492790962 \h </w:instrText>
      </w:r>
      <w:r w:rsidRPr="008B1A99">
        <w:rPr>
          <w:i/>
          <w:noProof/>
        </w:rPr>
      </w:r>
      <w:r w:rsidRPr="008B1A99">
        <w:rPr>
          <w:i/>
          <w:noProof/>
        </w:rPr>
        <w:fldChar w:fldCharType="separate"/>
      </w:r>
      <w:r w:rsidR="004B65AD" w:rsidRPr="008B1A99">
        <w:rPr>
          <w:i/>
          <w:noProof/>
        </w:rPr>
        <w:t>2</w:t>
      </w:r>
      <w:r w:rsidRPr="008B1A99">
        <w:rPr>
          <w:i/>
          <w:noProof/>
        </w:rPr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i/>
          <w:color w:val="auto"/>
          <w:sz w:val="20"/>
          <w:szCs w:val="20"/>
          <w:lang w:val="es-ES" w:eastAsia="en-US"/>
        </w:rPr>
        <w:id w:val="1119338289"/>
        <w:docPartObj>
          <w:docPartGallery w:val="Table of Contents"/>
          <w:docPartUnique/>
        </w:docPartObj>
      </w:sdtPr>
      <w:sdtEndPr/>
      <w:sdtContent>
        <w:p w:rsidR="00BC4672" w:rsidRPr="008B1A99" w:rsidRDefault="00BC4672">
          <w:pPr>
            <w:pStyle w:val="TtulodeTDC"/>
            <w:rPr>
              <w:i/>
            </w:rPr>
          </w:pPr>
          <w:r w:rsidRPr="008B1A99">
            <w:rPr>
              <w:i/>
              <w:lang w:val="es-ES"/>
            </w:rPr>
            <w:t>Tabla de contenido</w:t>
          </w:r>
        </w:p>
        <w:p w:rsidR="00BC4672" w:rsidRPr="008B1A99" w:rsidRDefault="00BC467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r w:rsidRPr="008B1A99">
            <w:rPr>
              <w:i/>
            </w:rPr>
            <w:fldChar w:fldCharType="begin"/>
          </w:r>
          <w:r w:rsidRPr="008B1A99">
            <w:rPr>
              <w:i/>
            </w:rPr>
            <w:instrText xml:space="preserve"> TOC \o "1-3" \h \z \u </w:instrText>
          </w:r>
          <w:r w:rsidRPr="008B1A99">
            <w:rPr>
              <w:i/>
            </w:rPr>
            <w:fldChar w:fldCharType="separate"/>
          </w:r>
          <w:hyperlink w:anchor="_Toc427671541" w:history="1">
            <w:r w:rsidRPr="008B1A99">
              <w:rPr>
                <w:rStyle w:val="Hipervnculo"/>
                <w:i/>
                <w:noProof/>
              </w:rPr>
              <w:t>1.</w:t>
            </w:r>
            <w:r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Pr="008B1A99">
              <w:rPr>
                <w:rStyle w:val="Hipervnculo"/>
                <w:i/>
                <w:noProof/>
              </w:rPr>
              <w:t>Introduction</w:t>
            </w:r>
            <w:r w:rsidRPr="008B1A99">
              <w:rPr>
                <w:i/>
                <w:noProof/>
                <w:webHidden/>
              </w:rPr>
              <w:tab/>
            </w:r>
            <w:r w:rsidRPr="008B1A99">
              <w:rPr>
                <w:i/>
                <w:noProof/>
                <w:webHidden/>
              </w:rPr>
              <w:fldChar w:fldCharType="begin"/>
            </w:r>
            <w:r w:rsidRPr="008B1A99">
              <w:rPr>
                <w:i/>
                <w:noProof/>
                <w:webHidden/>
              </w:rPr>
              <w:instrText xml:space="preserve"> PAGEREF _Toc427671541 \h </w:instrText>
            </w:r>
            <w:r w:rsidRPr="008B1A99">
              <w:rPr>
                <w:i/>
                <w:noProof/>
                <w:webHidden/>
              </w:rPr>
            </w:r>
            <w:r w:rsidRPr="008B1A99">
              <w:rPr>
                <w:i/>
                <w:noProof/>
                <w:webHidden/>
              </w:rPr>
              <w:fldChar w:fldCharType="separate"/>
            </w:r>
            <w:r w:rsidRPr="008B1A99">
              <w:rPr>
                <w:i/>
                <w:noProof/>
                <w:webHidden/>
              </w:rPr>
              <w:t>4</w:t>
            </w:r>
            <w:r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2" w:history="1">
            <w:r w:rsidR="00BC4672" w:rsidRPr="008B1A99">
              <w:rPr>
                <w:rStyle w:val="Hipervnculo"/>
                <w:i/>
                <w:noProof/>
              </w:rPr>
              <w:t>1.1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  <w:noProof/>
              </w:rPr>
              <w:t>Purpose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_Toc427671542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3" w:history="1">
            <w:r w:rsidR="00BC4672" w:rsidRPr="008B1A99">
              <w:rPr>
                <w:rStyle w:val="Hipervnculo"/>
                <w:i/>
                <w:noProof/>
              </w:rPr>
              <w:t>1.2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  <w:noProof/>
              </w:rPr>
              <w:t>Scope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_Toc427671543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4" w:history="1">
            <w:r w:rsidR="00BC4672" w:rsidRPr="008B1A99">
              <w:rPr>
                <w:rStyle w:val="Hipervnculo"/>
                <w:i/>
                <w:noProof/>
              </w:rPr>
              <w:t>1.3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  <w:noProof/>
              </w:rPr>
              <w:t>Definitions, Acronyms, and Abbreviations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_Toc427671544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5" w:history="1">
            <w:r w:rsidR="00BC4672" w:rsidRPr="008B1A99">
              <w:rPr>
                <w:rStyle w:val="Hipervnculo"/>
                <w:i/>
                <w:noProof/>
              </w:rPr>
              <w:t>1.4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  <w:noProof/>
              </w:rPr>
              <w:t>References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_Toc427671545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6" w:history="1">
            <w:r w:rsidR="00BC4672" w:rsidRPr="008B1A99">
              <w:rPr>
                <w:rStyle w:val="Hipervnculo"/>
                <w:i/>
                <w:noProof/>
              </w:rPr>
              <w:t>1.5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  <w:noProof/>
              </w:rPr>
              <w:t>Overview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_Toc427671546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7" w:history="1">
            <w:r w:rsidR="00BC4672" w:rsidRPr="008B1A99">
              <w:rPr>
                <w:rStyle w:val="Hipervnculo"/>
                <w:i/>
                <w:noProof/>
              </w:rPr>
              <w:t>2.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  <w:noProof/>
              </w:rPr>
              <w:t>Risks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_Toc427671547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48" w:history="1">
            <w:r w:rsidR="00BC4672" w:rsidRPr="008B1A99">
              <w:rPr>
                <w:rStyle w:val="Hipervnculo"/>
                <w:i/>
                <w:noProof/>
              </w:rPr>
              <w:t>2.1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061398" w:rsidRPr="00061398">
              <w:rPr>
                <w:rStyle w:val="Hipervnculo"/>
                <w:i/>
                <w:noProof/>
              </w:rPr>
              <w:t>La adaptación en un nuevo ambiente de trabajo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_Toc427671548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4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49" w:history="1">
            <w:r w:rsidR="00BC4672" w:rsidRPr="008B1A99">
              <w:rPr>
                <w:rStyle w:val="Hipervnculo"/>
                <w:i/>
              </w:rPr>
              <w:t>2.1.1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Risk Magnitude or Ranking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_Toc427671549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4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0" w:history="1">
            <w:r w:rsidR="00BC4672" w:rsidRPr="008B1A99">
              <w:rPr>
                <w:rStyle w:val="Hipervnculo"/>
                <w:i/>
              </w:rPr>
              <w:t>2.1.2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Description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_Toc427671550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4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1" w:history="1">
            <w:r w:rsidR="00BC4672" w:rsidRPr="008B1A99">
              <w:rPr>
                <w:rStyle w:val="Hipervnculo"/>
                <w:i/>
              </w:rPr>
              <w:t>2.1.3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Impacts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_Toc427671551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4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2" w:history="1">
            <w:r w:rsidR="00BC4672" w:rsidRPr="008B1A99">
              <w:rPr>
                <w:rStyle w:val="Hipervnculo"/>
                <w:i/>
              </w:rPr>
              <w:t>2.1.4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Indicators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_Toc427671552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4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3" w:history="1">
            <w:r w:rsidR="00BC4672" w:rsidRPr="008B1A99">
              <w:rPr>
                <w:rStyle w:val="Hipervnculo"/>
                <w:i/>
              </w:rPr>
              <w:t>2.1.5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Mitigation Strategy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_Toc427671553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4" w:history="1">
            <w:r w:rsidR="00BC4672" w:rsidRPr="008B1A99">
              <w:rPr>
                <w:rStyle w:val="Hipervnculo"/>
                <w:i/>
              </w:rPr>
              <w:t>2.1.6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Contingency Plan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_Toc427671554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55" w:history="1">
            <w:r w:rsidR="00BC4672" w:rsidRPr="008B1A99">
              <w:rPr>
                <w:rStyle w:val="Hipervnculo"/>
                <w:i/>
                <w:noProof/>
              </w:rPr>
              <w:t>2.2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2673D4" w:rsidRPr="002673D4">
              <w:rPr>
                <w:rStyle w:val="Hipervnculo"/>
                <w:i/>
                <w:noProof/>
              </w:rPr>
              <w:t>Fallo de recursos para la ejecución del proyecto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_Toc427671555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5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6" w:history="1">
            <w:r w:rsidR="00BC4672" w:rsidRPr="008B1A99">
              <w:rPr>
                <w:rStyle w:val="Hipervnculo"/>
                <w:i/>
              </w:rPr>
              <w:t>2.2.1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Risk Magnitude or Ranking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_Toc427671556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7" w:history="1">
            <w:r w:rsidR="00BC4672" w:rsidRPr="008B1A99">
              <w:rPr>
                <w:rStyle w:val="Hipervnculo"/>
                <w:i/>
              </w:rPr>
              <w:t>2.2.2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Description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_Toc427671557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8" w:history="1">
            <w:r w:rsidR="00BC4672" w:rsidRPr="008B1A99">
              <w:rPr>
                <w:rStyle w:val="Hipervnculo"/>
                <w:i/>
              </w:rPr>
              <w:t>2.2.3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Impacts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_Toc427671558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59" w:history="1">
            <w:r w:rsidR="00BC4672" w:rsidRPr="008B1A99">
              <w:rPr>
                <w:rStyle w:val="Hipervnculo"/>
                <w:i/>
              </w:rPr>
              <w:t>2.2.4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Indicators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_Toc427671559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0" w:history="1">
            <w:r w:rsidR="00BC4672" w:rsidRPr="008B1A99">
              <w:rPr>
                <w:rStyle w:val="Hipervnculo"/>
                <w:i/>
              </w:rPr>
              <w:t>2.2.5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Mitigation Strategy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_Toc427671560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1" w:history="1">
            <w:r w:rsidR="00BC4672" w:rsidRPr="008B1A99">
              <w:rPr>
                <w:rStyle w:val="Hipervnculo"/>
                <w:i/>
              </w:rPr>
              <w:t>2.2.6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Contingency Plan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_Toc427671561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62" w:history="1">
            <w:r w:rsidR="00BC4672" w:rsidRPr="008B1A99">
              <w:rPr>
                <w:rStyle w:val="Hipervnculo"/>
                <w:i/>
                <w:noProof/>
              </w:rPr>
              <w:t>2.3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14B7F" w:rsidRPr="00B14B7F">
              <w:rPr>
                <w:rStyle w:val="Hipervnculo"/>
                <w:i/>
                <w:noProof/>
              </w:rPr>
              <w:t>Cancelación de la materia.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_Toc427671562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5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3" w:history="1">
            <w:r w:rsidR="00BC4672" w:rsidRPr="008B1A99">
              <w:rPr>
                <w:rStyle w:val="Hipervnculo"/>
                <w:i/>
              </w:rPr>
              <w:t>2.3.1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Risk Magnitude or Ranking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_Toc427671563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4" w:history="1">
            <w:r w:rsidR="00BC4672" w:rsidRPr="008B1A99">
              <w:rPr>
                <w:rStyle w:val="Hipervnculo"/>
                <w:i/>
              </w:rPr>
              <w:t>2.3.2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Description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_Toc427671564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5" w:history="1">
            <w:r w:rsidR="00BC4672" w:rsidRPr="008B1A99">
              <w:rPr>
                <w:rStyle w:val="Hipervnculo"/>
                <w:i/>
              </w:rPr>
              <w:t>2.3.3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Impacts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_Toc427671565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5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6" w:history="1">
            <w:r w:rsidR="00BC4672" w:rsidRPr="008B1A99">
              <w:rPr>
                <w:rStyle w:val="Hipervnculo"/>
                <w:i/>
              </w:rPr>
              <w:t>2.3.4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Indicators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_Toc427671566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7" w:history="1">
            <w:r w:rsidR="00BC4672" w:rsidRPr="008B1A99">
              <w:rPr>
                <w:rStyle w:val="Hipervnculo"/>
                <w:i/>
              </w:rPr>
              <w:t>2.3.5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Mitigation Strategy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_Toc427671567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68" w:history="1">
            <w:r w:rsidR="00BC4672" w:rsidRPr="008B1A99">
              <w:rPr>
                <w:rStyle w:val="Hipervnculo"/>
                <w:i/>
              </w:rPr>
              <w:t>2.3.6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Contingency Plan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_Toc427671568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es-CO"/>
            </w:rPr>
          </w:pPr>
          <w:hyperlink w:anchor="_Toc427671569" w:history="1">
            <w:r w:rsidR="00BC4672" w:rsidRPr="008B1A99">
              <w:rPr>
                <w:rStyle w:val="Hipervnculo"/>
                <w:i/>
                <w:noProof/>
              </w:rPr>
              <w:t>2.4</w:t>
            </w:r>
            <w:r w:rsidR="00BC4672" w:rsidRPr="008B1A99">
              <w:rPr>
                <w:rFonts w:asciiTheme="minorHAnsi" w:eastAsiaTheme="minorEastAsia" w:hAnsiTheme="minorHAnsi" w:cstheme="minorBidi"/>
                <w:i/>
                <w:noProof/>
                <w:sz w:val="22"/>
                <w:szCs w:val="22"/>
                <w:lang w:eastAsia="es-CO"/>
              </w:rPr>
              <w:tab/>
            </w:r>
            <w:r w:rsidR="00B63A36" w:rsidRPr="00B63A36">
              <w:rPr>
                <w:rStyle w:val="Hipervnculo"/>
                <w:i/>
                <w:noProof/>
              </w:rPr>
              <w:t>Nuevos requisitos no contemplados</w:t>
            </w:r>
            <w:r w:rsidR="00BC4672" w:rsidRPr="008B1A99">
              <w:rPr>
                <w:i/>
                <w:noProof/>
                <w:webHidden/>
              </w:rPr>
              <w:tab/>
            </w:r>
            <w:r w:rsidR="00BC4672" w:rsidRPr="008B1A99">
              <w:rPr>
                <w:i/>
                <w:noProof/>
                <w:webHidden/>
              </w:rPr>
              <w:fldChar w:fldCharType="begin"/>
            </w:r>
            <w:r w:rsidR="00BC4672" w:rsidRPr="008B1A99">
              <w:rPr>
                <w:i/>
                <w:noProof/>
                <w:webHidden/>
              </w:rPr>
              <w:instrText xml:space="preserve"> PAGEREF _Toc427671569 \h </w:instrText>
            </w:r>
            <w:r w:rsidR="00BC4672" w:rsidRPr="008B1A99">
              <w:rPr>
                <w:i/>
                <w:noProof/>
                <w:webHidden/>
              </w:rPr>
            </w:r>
            <w:r w:rsidR="00BC4672" w:rsidRPr="008B1A99">
              <w:rPr>
                <w:i/>
                <w:noProof/>
                <w:webHidden/>
              </w:rPr>
              <w:fldChar w:fldCharType="separate"/>
            </w:r>
            <w:r w:rsidR="00BC4672" w:rsidRPr="008B1A99">
              <w:rPr>
                <w:i/>
                <w:noProof/>
                <w:webHidden/>
              </w:rPr>
              <w:t>6</w:t>
            </w:r>
            <w:r w:rsidR="00BC4672" w:rsidRPr="008B1A99">
              <w:rPr>
                <w:i/>
                <w:noProof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70" w:history="1">
            <w:r w:rsidR="00BC4672" w:rsidRPr="008B1A99">
              <w:rPr>
                <w:rStyle w:val="Hipervnculo"/>
                <w:i/>
              </w:rPr>
              <w:t>2.4.1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Risk Magnitude or Ranking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_Toc427671570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71" w:history="1">
            <w:r w:rsidR="00BC4672" w:rsidRPr="008B1A99">
              <w:rPr>
                <w:rStyle w:val="Hipervnculo"/>
                <w:i/>
              </w:rPr>
              <w:t>2.4.2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Description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_Toc427671571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72" w:history="1">
            <w:r w:rsidR="00BC4672" w:rsidRPr="008B1A99">
              <w:rPr>
                <w:rStyle w:val="Hipervnculo"/>
                <w:i/>
              </w:rPr>
              <w:t>2.4.3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Impacts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_Toc427671572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73" w:history="1">
            <w:r w:rsidR="00BC4672" w:rsidRPr="008B1A99">
              <w:rPr>
                <w:rStyle w:val="Hipervnculo"/>
                <w:i/>
              </w:rPr>
              <w:t>2.4.4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Indicators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_Toc427671573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74" w:history="1">
            <w:r w:rsidR="00BC4672" w:rsidRPr="008B1A99">
              <w:rPr>
                <w:rStyle w:val="Hipervnculo"/>
                <w:i/>
              </w:rPr>
              <w:t>2.4.5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Mitigation Strategy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_Toc427671574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7479E4">
          <w:pPr>
            <w:pStyle w:val="TDC3"/>
            <w:rPr>
              <w:rFonts w:asciiTheme="minorHAnsi" w:eastAsiaTheme="minorEastAsia" w:hAnsiTheme="minorHAnsi" w:cstheme="minorBidi"/>
              <w:bCs w:val="0"/>
              <w:i/>
              <w:sz w:val="22"/>
              <w:szCs w:val="22"/>
              <w:lang w:eastAsia="es-CO"/>
            </w:rPr>
          </w:pPr>
          <w:hyperlink w:anchor="_Toc427671575" w:history="1">
            <w:r w:rsidR="00BC4672" w:rsidRPr="008B1A99">
              <w:rPr>
                <w:rStyle w:val="Hipervnculo"/>
                <w:i/>
              </w:rPr>
              <w:t>2.4.6</w:t>
            </w:r>
            <w:r w:rsidR="00BC4672" w:rsidRPr="008B1A99">
              <w:rPr>
                <w:rFonts w:asciiTheme="minorHAnsi" w:eastAsiaTheme="minorEastAsia" w:hAnsiTheme="minorHAnsi" w:cstheme="minorBidi"/>
                <w:bCs w:val="0"/>
                <w:i/>
                <w:sz w:val="22"/>
                <w:szCs w:val="22"/>
                <w:lang w:eastAsia="es-CO"/>
              </w:rPr>
              <w:tab/>
            </w:r>
            <w:r w:rsidR="00BC4672" w:rsidRPr="008B1A99">
              <w:rPr>
                <w:rStyle w:val="Hipervnculo"/>
                <w:i/>
              </w:rPr>
              <w:t>Contingency Plan</w:t>
            </w:r>
            <w:r w:rsidR="00BC4672" w:rsidRPr="008B1A99">
              <w:rPr>
                <w:i/>
                <w:webHidden/>
              </w:rPr>
              <w:tab/>
            </w:r>
            <w:r w:rsidR="00BC4672" w:rsidRPr="008B1A99">
              <w:rPr>
                <w:i/>
                <w:webHidden/>
              </w:rPr>
              <w:fldChar w:fldCharType="begin"/>
            </w:r>
            <w:r w:rsidR="00BC4672" w:rsidRPr="008B1A99">
              <w:rPr>
                <w:i/>
                <w:webHidden/>
              </w:rPr>
              <w:instrText xml:space="preserve"> PAGEREF _Toc427671575 \h </w:instrText>
            </w:r>
            <w:r w:rsidR="00BC4672" w:rsidRPr="008B1A99">
              <w:rPr>
                <w:i/>
                <w:webHidden/>
              </w:rPr>
            </w:r>
            <w:r w:rsidR="00BC4672" w:rsidRPr="008B1A99">
              <w:rPr>
                <w:i/>
                <w:webHidden/>
              </w:rPr>
              <w:fldChar w:fldCharType="separate"/>
            </w:r>
            <w:r w:rsidR="00BC4672" w:rsidRPr="008B1A99">
              <w:rPr>
                <w:i/>
                <w:webHidden/>
              </w:rPr>
              <w:t>6</w:t>
            </w:r>
            <w:r w:rsidR="00BC4672" w:rsidRPr="008B1A99">
              <w:rPr>
                <w:i/>
                <w:webHidden/>
              </w:rPr>
              <w:fldChar w:fldCharType="end"/>
            </w:r>
          </w:hyperlink>
        </w:p>
        <w:p w:rsidR="00BC4672" w:rsidRPr="008B1A99" w:rsidRDefault="00BC4672">
          <w:pPr>
            <w:rPr>
              <w:i/>
            </w:rPr>
          </w:pPr>
          <w:r w:rsidRPr="008B1A99">
            <w:rPr>
              <w:b/>
              <w:bCs/>
              <w:i/>
              <w:lang w:val="es-ES"/>
            </w:rPr>
            <w:fldChar w:fldCharType="end"/>
          </w:r>
        </w:p>
      </w:sdtContent>
    </w:sdt>
    <w:p w:rsidR="0010278A" w:rsidRPr="008B1A99" w:rsidRDefault="0010278A">
      <w:pPr>
        <w:pStyle w:val="TDC2"/>
        <w:tabs>
          <w:tab w:val="left" w:pos="1000"/>
        </w:tabs>
        <w:rPr>
          <w:i/>
          <w:noProof/>
          <w:sz w:val="24"/>
          <w:szCs w:val="24"/>
        </w:rPr>
      </w:pPr>
    </w:p>
    <w:p w:rsidR="0010278A" w:rsidRPr="008B1A99" w:rsidRDefault="0065331F">
      <w:pPr>
        <w:pStyle w:val="Puesto"/>
        <w:rPr>
          <w:i/>
        </w:rPr>
      </w:pPr>
      <w:r w:rsidRPr="008B1A99">
        <w:rPr>
          <w:i/>
        </w:rPr>
        <w:lastRenderedPageBreak/>
        <w:fldChar w:fldCharType="end"/>
      </w:r>
      <w:r w:rsidR="00485738" w:rsidRPr="008B1A99">
        <w:rPr>
          <w:i/>
        </w:rPr>
        <w:fldChar w:fldCharType="begin"/>
      </w:r>
      <w:r w:rsidR="00485738" w:rsidRPr="008B1A99">
        <w:rPr>
          <w:i/>
        </w:rPr>
        <w:instrText xml:space="preserve"> TITLE  \* MERGEFORMAT </w:instrText>
      </w:r>
      <w:r w:rsidR="00485738" w:rsidRPr="008B1A99">
        <w:rPr>
          <w:i/>
        </w:rPr>
        <w:fldChar w:fldCharType="separate"/>
      </w:r>
      <w:proofErr w:type="spellStart"/>
      <w:r w:rsidR="004B65AD" w:rsidRPr="008B1A99">
        <w:rPr>
          <w:i/>
        </w:rPr>
        <w:t>Risk</w:t>
      </w:r>
      <w:proofErr w:type="spellEnd"/>
      <w:r w:rsidR="004B65AD" w:rsidRPr="008B1A99">
        <w:rPr>
          <w:i/>
        </w:rPr>
        <w:t xml:space="preserve"> </w:t>
      </w:r>
      <w:proofErr w:type="spellStart"/>
      <w:r w:rsidR="004B65AD" w:rsidRPr="008B1A99">
        <w:rPr>
          <w:i/>
        </w:rPr>
        <w:t>List</w:t>
      </w:r>
      <w:proofErr w:type="spellEnd"/>
      <w:r w:rsidR="00485738" w:rsidRPr="008B1A99">
        <w:rPr>
          <w:i/>
        </w:rPr>
        <w:fldChar w:fldCharType="end"/>
      </w:r>
    </w:p>
    <w:p w:rsidR="0010278A" w:rsidRPr="008B1A99" w:rsidRDefault="0065331F">
      <w:pPr>
        <w:pStyle w:val="Ttulo1"/>
        <w:rPr>
          <w:i/>
        </w:rPr>
      </w:pPr>
      <w:bookmarkStart w:id="0" w:name="_Toc456598586"/>
      <w:bookmarkStart w:id="1" w:name="_Toc456600917"/>
      <w:bookmarkStart w:id="2" w:name="_Toc492790957"/>
      <w:bookmarkStart w:id="3" w:name="_Toc427671541"/>
      <w:r w:rsidRPr="008B1A99">
        <w:rPr>
          <w:i/>
        </w:rPr>
        <w:t>Introduction</w:t>
      </w:r>
      <w:bookmarkEnd w:id="0"/>
      <w:bookmarkEnd w:id="1"/>
      <w:bookmarkEnd w:id="2"/>
      <w:bookmarkEnd w:id="3"/>
    </w:p>
    <w:p w:rsidR="007633A2" w:rsidRPr="008B1A99" w:rsidRDefault="00FF2159" w:rsidP="00574DCF">
      <w:pPr>
        <w:pStyle w:val="InfoBlue"/>
      </w:pPr>
      <w:r w:rsidRPr="008B1A99">
        <w:t>En este documento</w:t>
      </w:r>
      <w:r w:rsidR="007B1069" w:rsidRPr="008B1A99">
        <w:t xml:space="preserve"> se</w:t>
      </w:r>
      <w:r w:rsidRPr="008B1A99">
        <w:t xml:space="preserve"> prosigue </w:t>
      </w:r>
      <w:r w:rsidR="00B370A5" w:rsidRPr="008B1A99">
        <w:t>a</w:t>
      </w:r>
      <w:r w:rsidRPr="008B1A99">
        <w:t xml:space="preserve"> identificar</w:t>
      </w:r>
      <w:r w:rsidR="007B1069" w:rsidRPr="008B1A99">
        <w:t xml:space="preserve"> </w:t>
      </w:r>
      <w:r w:rsidR="007633A2" w:rsidRPr="008B1A99">
        <w:t>los factores de riesgo que se</w:t>
      </w:r>
      <w:r w:rsidRPr="008B1A99">
        <w:t xml:space="preserve"> pueden</w:t>
      </w:r>
      <w:r w:rsidR="007633A2" w:rsidRPr="008B1A99">
        <w:t xml:space="preserve"> presentan en </w:t>
      </w:r>
      <w:r w:rsidRPr="008B1A99">
        <w:t>este proyecto</w:t>
      </w:r>
      <w:r w:rsidR="007633A2" w:rsidRPr="008B1A99">
        <w:t xml:space="preserve"> teniendo en cuenta </w:t>
      </w:r>
      <w:r w:rsidRPr="008B1A99">
        <w:t>su grado de impacto definiendo una intensidad clasificatoria</w:t>
      </w:r>
      <w:r w:rsidR="008B3ECB" w:rsidRPr="008B1A99">
        <w:t xml:space="preserve"> </w:t>
      </w:r>
      <w:r w:rsidR="007633A2" w:rsidRPr="008B1A99">
        <w:t xml:space="preserve"> </w:t>
      </w:r>
      <w:r w:rsidRPr="008B1A99">
        <w:t>y los posibles efectos que conllevaría la materialización de dichos riesgos.</w:t>
      </w:r>
      <w:r w:rsidR="007633A2" w:rsidRPr="008B1A99">
        <w:t xml:space="preserve"> </w:t>
      </w:r>
    </w:p>
    <w:p w:rsidR="00FF2159" w:rsidRPr="008B1A99" w:rsidRDefault="00FF2159" w:rsidP="00B370A5">
      <w:pPr>
        <w:pStyle w:val="Textoindependiente"/>
        <w:jc w:val="both"/>
        <w:rPr>
          <w:i/>
        </w:rPr>
      </w:pPr>
      <w:r w:rsidRPr="008B1A99">
        <w:rPr>
          <w:i/>
        </w:rPr>
        <w:t>Se hará</w:t>
      </w:r>
      <w:r w:rsidR="00AD6817" w:rsidRPr="008B1A99">
        <w:rPr>
          <w:i/>
        </w:rPr>
        <w:t xml:space="preserve"> un análisis de los posibles componentes que interfieran y conlleven a un riesgo en la ejecución del proyecto según lo planeado</w:t>
      </w:r>
      <w:r w:rsidR="008974B0" w:rsidRPr="008B1A99">
        <w:rPr>
          <w:i/>
        </w:rPr>
        <w:t xml:space="preserve"> tanto en la estimación como en la implementación del mismo, con respecto a lo anterior</w:t>
      </w:r>
      <w:r w:rsidR="00997DDE" w:rsidRPr="008B1A99">
        <w:rPr>
          <w:i/>
        </w:rPr>
        <w:t xml:space="preserve"> s</w:t>
      </w:r>
      <w:r w:rsidR="008974B0" w:rsidRPr="008B1A99">
        <w:rPr>
          <w:i/>
        </w:rPr>
        <w:t xml:space="preserve">e definirán </w:t>
      </w:r>
      <w:r w:rsidR="00997DDE" w:rsidRPr="008B1A99">
        <w:rPr>
          <w:i/>
        </w:rPr>
        <w:t>procedimientos adversos a seguir.</w:t>
      </w:r>
    </w:p>
    <w:p w:rsidR="0010278A" w:rsidRPr="008B1A99" w:rsidRDefault="0065331F">
      <w:pPr>
        <w:pStyle w:val="Ttulo2"/>
        <w:rPr>
          <w:i/>
        </w:rPr>
      </w:pPr>
      <w:bookmarkStart w:id="4" w:name="_Toc456598587"/>
      <w:bookmarkStart w:id="5" w:name="_Toc456600918"/>
      <w:bookmarkStart w:id="6" w:name="_Toc492790958"/>
      <w:bookmarkStart w:id="7" w:name="_Toc427671542"/>
      <w:r w:rsidRPr="008B1A99">
        <w:rPr>
          <w:i/>
        </w:rPr>
        <w:t>Purpose</w:t>
      </w:r>
      <w:bookmarkEnd w:id="4"/>
      <w:bookmarkEnd w:id="5"/>
      <w:bookmarkEnd w:id="6"/>
      <w:bookmarkEnd w:id="7"/>
    </w:p>
    <w:p w:rsidR="0010278A" w:rsidRPr="008B1A99" w:rsidRDefault="00997DDE" w:rsidP="00574DCF">
      <w:pPr>
        <w:pStyle w:val="InfoBlue"/>
      </w:pPr>
      <w:r w:rsidRPr="008B1A99">
        <w:t xml:space="preserve">El propósito de este documento es identificar las posibles amenazas </w:t>
      </w:r>
      <w:r w:rsidR="00D208CD" w:rsidRPr="008B1A99">
        <w:t xml:space="preserve">que conlleven a un riesgo </w:t>
      </w:r>
      <w:r w:rsidRPr="008B1A99">
        <w:t xml:space="preserve">que puedan afectar la buena elaboración de este </w:t>
      </w:r>
      <w:r w:rsidR="00D208CD" w:rsidRPr="008B1A99">
        <w:t>proyecto.</w:t>
      </w:r>
      <w:r w:rsidRPr="008B1A99">
        <w:t xml:space="preserve"> </w:t>
      </w:r>
    </w:p>
    <w:p w:rsidR="0010278A" w:rsidRPr="008B1A99" w:rsidRDefault="0065331F">
      <w:pPr>
        <w:pStyle w:val="Ttulo2"/>
        <w:rPr>
          <w:i/>
        </w:rPr>
      </w:pPr>
      <w:bookmarkStart w:id="8" w:name="_Toc456598588"/>
      <w:bookmarkStart w:id="9" w:name="_Toc456600919"/>
      <w:bookmarkStart w:id="10" w:name="_Toc492790959"/>
      <w:bookmarkStart w:id="11" w:name="_Toc427671543"/>
      <w:r w:rsidRPr="008B1A99">
        <w:rPr>
          <w:i/>
        </w:rPr>
        <w:t>Scope</w:t>
      </w:r>
      <w:bookmarkEnd w:id="8"/>
      <w:bookmarkEnd w:id="9"/>
      <w:bookmarkEnd w:id="10"/>
      <w:bookmarkEnd w:id="11"/>
    </w:p>
    <w:p w:rsidR="00D208CD" w:rsidRPr="008B1A99" w:rsidRDefault="00D208CD" w:rsidP="00B370A5">
      <w:pPr>
        <w:ind w:left="720"/>
        <w:jc w:val="both"/>
        <w:rPr>
          <w:i/>
        </w:rPr>
      </w:pPr>
      <w:r w:rsidRPr="008B1A99">
        <w:rPr>
          <w:i/>
        </w:rPr>
        <w:t>La identificación de dichos riesgos puede afectar de forma directa e indirecta la implementación de este proyecto de una forma clasificada en mínima, media y alta, cada uno como nivel de impacto.</w:t>
      </w:r>
    </w:p>
    <w:p w:rsidR="0010278A" w:rsidRPr="008B1A99" w:rsidRDefault="0065331F">
      <w:pPr>
        <w:pStyle w:val="Ttulo2"/>
        <w:rPr>
          <w:i/>
        </w:rPr>
      </w:pPr>
      <w:bookmarkStart w:id="12" w:name="_Toc456598589"/>
      <w:bookmarkStart w:id="13" w:name="_Toc456600920"/>
      <w:bookmarkStart w:id="14" w:name="_Toc492790960"/>
      <w:bookmarkStart w:id="15" w:name="_Toc427671544"/>
      <w:r w:rsidRPr="008B1A99">
        <w:rPr>
          <w:i/>
        </w:rPr>
        <w:t>Definitions, Acronyms, and Abbreviations</w:t>
      </w:r>
      <w:bookmarkEnd w:id="12"/>
      <w:bookmarkEnd w:id="13"/>
      <w:bookmarkEnd w:id="14"/>
      <w:bookmarkEnd w:id="15"/>
    </w:p>
    <w:p w:rsidR="000D2867" w:rsidRPr="008B1A99" w:rsidRDefault="000D2867" w:rsidP="00574DCF">
      <w:pPr>
        <w:pStyle w:val="InfoBlue"/>
      </w:pPr>
      <w:r w:rsidRPr="008B1A99">
        <w:t xml:space="preserve">Cronograma: </w:t>
      </w:r>
      <w:r w:rsidR="00207C3B" w:rsidRPr="008B1A99">
        <w:t xml:space="preserve">Es un calendario de trabajo y de actividades. </w:t>
      </w:r>
      <w:r w:rsidRPr="008B1A99">
        <w:t xml:space="preserve">  </w:t>
      </w:r>
    </w:p>
    <w:p w:rsidR="0010278A" w:rsidRPr="008B1A99" w:rsidRDefault="0065331F">
      <w:pPr>
        <w:pStyle w:val="Ttulo2"/>
        <w:rPr>
          <w:i/>
        </w:rPr>
      </w:pPr>
      <w:bookmarkStart w:id="16" w:name="_Toc456598590"/>
      <w:bookmarkStart w:id="17" w:name="_Toc456600921"/>
      <w:bookmarkStart w:id="18" w:name="_Toc492790961"/>
      <w:bookmarkStart w:id="19" w:name="_Toc427671545"/>
      <w:r w:rsidRPr="008B1A99">
        <w:rPr>
          <w:i/>
        </w:rPr>
        <w:t>References</w:t>
      </w:r>
      <w:bookmarkEnd w:id="16"/>
      <w:bookmarkEnd w:id="17"/>
      <w:bookmarkEnd w:id="18"/>
      <w:bookmarkEnd w:id="19"/>
    </w:p>
    <w:p w:rsidR="00B370A5" w:rsidRPr="008B1A99" w:rsidRDefault="00B370A5" w:rsidP="00B370A5">
      <w:pPr>
        <w:rPr>
          <w:i/>
        </w:rPr>
      </w:pPr>
      <w:r w:rsidRPr="008B1A99">
        <w:rPr>
          <w:i/>
        </w:rPr>
        <w:t xml:space="preserve">               </w:t>
      </w:r>
    </w:p>
    <w:p w:rsidR="00D208CD" w:rsidRPr="008B1A99" w:rsidRDefault="00D208CD" w:rsidP="00D208CD">
      <w:pPr>
        <w:rPr>
          <w:i/>
        </w:rPr>
      </w:pPr>
    </w:p>
    <w:p w:rsidR="0010278A" w:rsidRPr="008B1A99" w:rsidRDefault="0065331F">
      <w:pPr>
        <w:pStyle w:val="Ttulo2"/>
        <w:rPr>
          <w:i/>
        </w:rPr>
      </w:pPr>
      <w:bookmarkStart w:id="20" w:name="_Toc456598591"/>
      <w:bookmarkStart w:id="21" w:name="_Toc456600922"/>
      <w:bookmarkStart w:id="22" w:name="_Toc492790962"/>
      <w:bookmarkStart w:id="23" w:name="_Toc427671546"/>
      <w:r w:rsidRPr="008B1A99">
        <w:rPr>
          <w:i/>
        </w:rPr>
        <w:t>Overview</w:t>
      </w:r>
      <w:bookmarkEnd w:id="20"/>
      <w:bookmarkEnd w:id="21"/>
      <w:bookmarkEnd w:id="22"/>
      <w:bookmarkEnd w:id="23"/>
    </w:p>
    <w:p w:rsidR="00D208CD" w:rsidRPr="008B1A99" w:rsidRDefault="00D208CD" w:rsidP="00D208CD">
      <w:pPr>
        <w:ind w:left="720"/>
        <w:rPr>
          <w:i/>
        </w:rPr>
      </w:pPr>
      <w:r w:rsidRPr="008B1A99">
        <w:rPr>
          <w:i/>
        </w:rPr>
        <w:t>La siguiente tabla muestra la clasificación de los riesgos como se tendrá en cuenta.</w:t>
      </w:r>
    </w:p>
    <w:p w:rsidR="00D208CD" w:rsidRPr="008B1A99" w:rsidRDefault="00D208CD" w:rsidP="00D208CD">
      <w:pPr>
        <w:ind w:left="720"/>
        <w:rPr>
          <w:i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74"/>
        <w:gridCol w:w="3547"/>
        <w:gridCol w:w="1667"/>
      </w:tblGrid>
      <w:tr w:rsidR="006C301C" w:rsidRPr="008B1A99" w:rsidTr="006C301C">
        <w:tc>
          <w:tcPr>
            <w:tcW w:w="1574" w:type="dxa"/>
          </w:tcPr>
          <w:p w:rsidR="006C301C" w:rsidRPr="008B1A99" w:rsidRDefault="006C301C" w:rsidP="00D208CD">
            <w:pPr>
              <w:rPr>
                <w:i/>
              </w:rPr>
            </w:pPr>
            <w:r w:rsidRPr="008B1A99">
              <w:rPr>
                <w:i/>
              </w:rPr>
              <w:t xml:space="preserve">Magnitud </w:t>
            </w:r>
          </w:p>
        </w:tc>
        <w:tc>
          <w:tcPr>
            <w:tcW w:w="3547" w:type="dxa"/>
          </w:tcPr>
          <w:p w:rsidR="006C301C" w:rsidRPr="008B1A99" w:rsidRDefault="006C301C" w:rsidP="00D208CD">
            <w:pPr>
              <w:rPr>
                <w:i/>
              </w:rPr>
            </w:pPr>
            <w:r w:rsidRPr="008B1A99">
              <w:rPr>
                <w:i/>
              </w:rPr>
              <w:t xml:space="preserve">Descripción </w:t>
            </w:r>
          </w:p>
        </w:tc>
        <w:tc>
          <w:tcPr>
            <w:tcW w:w="1667" w:type="dxa"/>
          </w:tcPr>
          <w:p w:rsidR="006C301C" w:rsidRPr="008B1A99" w:rsidRDefault="006C301C" w:rsidP="00D208CD">
            <w:pPr>
              <w:rPr>
                <w:i/>
              </w:rPr>
            </w:pPr>
            <w:r w:rsidRPr="008B1A99">
              <w:rPr>
                <w:i/>
              </w:rPr>
              <w:t>Probabilidad</w:t>
            </w:r>
          </w:p>
        </w:tc>
      </w:tr>
      <w:tr w:rsidR="00A438AD" w:rsidRPr="008B1A99" w:rsidTr="006C301C">
        <w:tc>
          <w:tcPr>
            <w:tcW w:w="1574" w:type="dxa"/>
          </w:tcPr>
          <w:p w:rsidR="00A438AD" w:rsidRPr="008B1A99" w:rsidRDefault="00A438AD" w:rsidP="00D208CD">
            <w:pPr>
              <w:rPr>
                <w:i/>
              </w:rPr>
            </w:pPr>
            <w:r w:rsidRPr="008B1A99">
              <w:rPr>
                <w:i/>
              </w:rPr>
              <w:t>RIESGO BAJO</w:t>
            </w:r>
          </w:p>
        </w:tc>
        <w:tc>
          <w:tcPr>
            <w:tcW w:w="3547" w:type="dxa"/>
          </w:tcPr>
          <w:p w:rsidR="00A438AD" w:rsidRPr="008B1A99" w:rsidRDefault="00A438AD" w:rsidP="00D208CD">
            <w:pPr>
              <w:rPr>
                <w:i/>
              </w:rPr>
            </w:pPr>
            <w:r w:rsidRPr="008B1A99">
              <w:rPr>
                <w:i/>
              </w:rPr>
              <w:t>Riesgos de bajo impacto en la ejecución del proyecto</w:t>
            </w:r>
          </w:p>
        </w:tc>
        <w:tc>
          <w:tcPr>
            <w:tcW w:w="1667" w:type="dxa"/>
          </w:tcPr>
          <w:p w:rsidR="00A438AD" w:rsidRPr="008B1A99" w:rsidRDefault="006C301C" w:rsidP="00D208CD">
            <w:pPr>
              <w:rPr>
                <w:i/>
              </w:rPr>
            </w:pPr>
            <w:r w:rsidRPr="008B1A99">
              <w:rPr>
                <w:i/>
              </w:rPr>
              <w:t>1% a 30%</w:t>
            </w:r>
          </w:p>
        </w:tc>
      </w:tr>
      <w:tr w:rsidR="00A438AD" w:rsidRPr="008B1A99" w:rsidTr="006C301C">
        <w:tc>
          <w:tcPr>
            <w:tcW w:w="1574" w:type="dxa"/>
          </w:tcPr>
          <w:p w:rsidR="00A438AD" w:rsidRPr="008B1A99" w:rsidRDefault="00A438AD" w:rsidP="00D208CD">
            <w:pPr>
              <w:rPr>
                <w:i/>
              </w:rPr>
            </w:pPr>
            <w:r w:rsidRPr="008B1A99">
              <w:rPr>
                <w:i/>
              </w:rPr>
              <w:t>RIESGO MEDERADO</w:t>
            </w:r>
          </w:p>
        </w:tc>
        <w:tc>
          <w:tcPr>
            <w:tcW w:w="3547" w:type="dxa"/>
          </w:tcPr>
          <w:p w:rsidR="00A438AD" w:rsidRPr="008B1A99" w:rsidRDefault="00A438AD" w:rsidP="00D208CD">
            <w:pPr>
              <w:rPr>
                <w:i/>
              </w:rPr>
            </w:pPr>
            <w:r w:rsidRPr="008B1A99">
              <w:rPr>
                <w:i/>
              </w:rPr>
              <w:t>Riesgos moderado que conlleven a una decisión a tiempo</w:t>
            </w:r>
          </w:p>
        </w:tc>
        <w:tc>
          <w:tcPr>
            <w:tcW w:w="1667" w:type="dxa"/>
          </w:tcPr>
          <w:p w:rsidR="00A438AD" w:rsidRPr="008B1A99" w:rsidRDefault="006C301C" w:rsidP="00D208CD">
            <w:pPr>
              <w:rPr>
                <w:i/>
              </w:rPr>
            </w:pPr>
            <w:r w:rsidRPr="008B1A99">
              <w:rPr>
                <w:i/>
              </w:rPr>
              <w:t>30% a 50%</w:t>
            </w:r>
          </w:p>
        </w:tc>
      </w:tr>
      <w:tr w:rsidR="00A438AD" w:rsidRPr="008B1A99" w:rsidTr="006C301C">
        <w:tc>
          <w:tcPr>
            <w:tcW w:w="1574" w:type="dxa"/>
          </w:tcPr>
          <w:p w:rsidR="00A438AD" w:rsidRPr="008B1A99" w:rsidRDefault="00A438AD" w:rsidP="00D208CD">
            <w:pPr>
              <w:rPr>
                <w:i/>
              </w:rPr>
            </w:pPr>
            <w:r w:rsidRPr="008B1A99">
              <w:rPr>
                <w:i/>
              </w:rPr>
              <w:t>RIESGO ALTO</w:t>
            </w:r>
          </w:p>
        </w:tc>
        <w:tc>
          <w:tcPr>
            <w:tcW w:w="3547" w:type="dxa"/>
          </w:tcPr>
          <w:p w:rsidR="00A438AD" w:rsidRPr="008B1A99" w:rsidRDefault="00A438AD" w:rsidP="00D208CD">
            <w:pPr>
              <w:rPr>
                <w:i/>
              </w:rPr>
            </w:pPr>
            <w:r w:rsidRPr="008B1A99">
              <w:rPr>
                <w:i/>
              </w:rPr>
              <w:t>Riesgo alto que necesitan de una replantación de requisitos</w:t>
            </w:r>
          </w:p>
        </w:tc>
        <w:tc>
          <w:tcPr>
            <w:tcW w:w="1667" w:type="dxa"/>
          </w:tcPr>
          <w:p w:rsidR="00A438AD" w:rsidRPr="008B1A99" w:rsidRDefault="006C301C" w:rsidP="00D208CD">
            <w:pPr>
              <w:rPr>
                <w:i/>
              </w:rPr>
            </w:pPr>
            <w:r w:rsidRPr="008B1A99">
              <w:rPr>
                <w:i/>
              </w:rPr>
              <w:t>50% a 100%</w:t>
            </w:r>
          </w:p>
        </w:tc>
      </w:tr>
    </w:tbl>
    <w:p w:rsidR="00D208CD" w:rsidRPr="008B1A99" w:rsidRDefault="00D208CD" w:rsidP="00D208CD">
      <w:pPr>
        <w:ind w:left="720"/>
        <w:rPr>
          <w:i/>
        </w:rPr>
      </w:pPr>
    </w:p>
    <w:p w:rsidR="0010278A" w:rsidRPr="008B1A99" w:rsidRDefault="0065331F">
      <w:pPr>
        <w:pStyle w:val="Ttulo1"/>
        <w:rPr>
          <w:i/>
        </w:rPr>
      </w:pPr>
      <w:bookmarkStart w:id="24" w:name="_Toc492790963"/>
      <w:bookmarkStart w:id="25" w:name="_Toc427671547"/>
      <w:r w:rsidRPr="008B1A99">
        <w:rPr>
          <w:i/>
        </w:rPr>
        <w:t>Risks</w:t>
      </w:r>
      <w:bookmarkEnd w:id="24"/>
      <w:bookmarkEnd w:id="25"/>
    </w:p>
    <w:p w:rsidR="0010278A" w:rsidRPr="008B1A99" w:rsidRDefault="00624B17">
      <w:pPr>
        <w:pStyle w:val="Ttulo2"/>
        <w:rPr>
          <w:i/>
        </w:rPr>
      </w:pPr>
      <w:r w:rsidRPr="008B1A99">
        <w:rPr>
          <w:i/>
        </w:rPr>
        <w:t>La adaptación en un nuevo ambiente de trabajo</w:t>
      </w:r>
      <w:r w:rsidR="00282917" w:rsidRPr="008B1A99">
        <w:rPr>
          <w:i/>
        </w:rPr>
        <w:t xml:space="preserve"> </w:t>
      </w:r>
    </w:p>
    <w:p w:rsidR="0010278A" w:rsidRPr="008B1A99" w:rsidRDefault="0065331F">
      <w:pPr>
        <w:pStyle w:val="Ttulo3"/>
      </w:pPr>
      <w:bookmarkStart w:id="26" w:name="_Toc492790965"/>
      <w:bookmarkStart w:id="27" w:name="_Toc427671549"/>
      <w:r w:rsidRPr="008B1A99">
        <w:t>Risk Magnitude or Ranking</w:t>
      </w:r>
      <w:bookmarkEnd w:id="26"/>
      <w:bookmarkEnd w:id="27"/>
    </w:p>
    <w:p w:rsidR="0010278A" w:rsidRPr="008B1A99" w:rsidRDefault="00624B17" w:rsidP="00574DCF">
      <w:pPr>
        <w:pStyle w:val="InfoBlue"/>
      </w:pPr>
      <w:r w:rsidRPr="008B1A99">
        <w:t>Adaptación a un nuevo entorno de trabajo riesgo moderado</w:t>
      </w:r>
    </w:p>
    <w:p w:rsidR="002E7053" w:rsidRPr="008B1A99" w:rsidRDefault="002E7053" w:rsidP="002E7053">
      <w:pPr>
        <w:pStyle w:val="Textoindependiente"/>
        <w:rPr>
          <w:i/>
        </w:rPr>
      </w:pPr>
      <w:r w:rsidRPr="008B1A99">
        <w:rPr>
          <w:i/>
        </w:rPr>
        <w:t xml:space="preserve">Magnitud de </w:t>
      </w:r>
      <w:r w:rsidRPr="008B1A99">
        <w:rPr>
          <w:b/>
          <w:i/>
        </w:rPr>
        <w:t>RIESGO ALTO</w:t>
      </w:r>
    </w:p>
    <w:p w:rsidR="0010278A" w:rsidRPr="008B1A99" w:rsidRDefault="0065331F">
      <w:pPr>
        <w:pStyle w:val="Ttulo3"/>
      </w:pPr>
      <w:bookmarkStart w:id="28" w:name="_Toc492790966"/>
      <w:bookmarkStart w:id="29" w:name="_Toc427671550"/>
      <w:r w:rsidRPr="008B1A99">
        <w:t>Description</w:t>
      </w:r>
      <w:bookmarkEnd w:id="28"/>
      <w:bookmarkEnd w:id="29"/>
    </w:p>
    <w:p w:rsidR="0010278A" w:rsidRPr="008B1A99" w:rsidRDefault="00624B17" w:rsidP="00574DCF">
      <w:pPr>
        <w:pStyle w:val="InfoBlue"/>
      </w:pPr>
      <w:r w:rsidRPr="008B1A99">
        <w:t>La familiarización con nuevas tecnologías y entorno de trabajo siempre tiene un proceso de capacitación, por ende lleva tiempo el desarrollo de competencias a nivel de uso y entendimiento para un buen desempeño en el desarrollo del proyecto.</w:t>
      </w:r>
    </w:p>
    <w:p w:rsidR="0010278A" w:rsidRPr="008B1A99" w:rsidRDefault="0065331F">
      <w:pPr>
        <w:pStyle w:val="Ttulo3"/>
      </w:pPr>
      <w:bookmarkStart w:id="30" w:name="_Toc492790967"/>
      <w:bookmarkStart w:id="31" w:name="_Toc427671551"/>
      <w:r w:rsidRPr="008B1A99">
        <w:t>Impacts</w:t>
      </w:r>
      <w:bookmarkEnd w:id="30"/>
      <w:bookmarkEnd w:id="31"/>
    </w:p>
    <w:p w:rsidR="00BF0976" w:rsidRPr="008B1A99" w:rsidRDefault="00624B17" w:rsidP="00574DCF">
      <w:pPr>
        <w:pStyle w:val="InfoBlue"/>
      </w:pPr>
      <w:r w:rsidRPr="008B1A99">
        <w:t>Disminuye el tiempo presupuestado para la ejecución de actividades referentes al proyecto.</w:t>
      </w:r>
    </w:p>
    <w:p w:rsidR="00BF0976" w:rsidRPr="008B1A99" w:rsidRDefault="006B4E43" w:rsidP="00574DCF">
      <w:pPr>
        <w:pStyle w:val="InfoBlue"/>
      </w:pPr>
      <w:r w:rsidRPr="008B1A99">
        <w:t>No se cumplen las entregas con la mayor satisfacción personal de un buen trabajo digno de ser revisado.</w:t>
      </w:r>
    </w:p>
    <w:p w:rsidR="00BF0976" w:rsidRPr="008B1A99" w:rsidRDefault="006B4E43" w:rsidP="00574DCF">
      <w:pPr>
        <w:pStyle w:val="InfoBlue"/>
        <w:numPr>
          <w:ilvl w:val="0"/>
          <w:numId w:val="23"/>
        </w:numPr>
      </w:pPr>
      <w:r w:rsidRPr="008B1A99">
        <w:t>Mal ambiente de trabajo.</w:t>
      </w:r>
    </w:p>
    <w:p w:rsidR="00BF0976" w:rsidRPr="008B1A99" w:rsidRDefault="006B4E43" w:rsidP="00574DCF">
      <w:pPr>
        <w:pStyle w:val="InfoBlue"/>
        <w:numPr>
          <w:ilvl w:val="0"/>
          <w:numId w:val="23"/>
        </w:numPr>
      </w:pPr>
      <w:r w:rsidRPr="008B1A99">
        <w:t>Proyecto no cumple con las expectativas.</w:t>
      </w:r>
      <w:r w:rsidR="00BF0976" w:rsidRPr="008B1A99">
        <w:t xml:space="preserve"> </w:t>
      </w:r>
    </w:p>
    <w:p w:rsidR="0010278A" w:rsidRPr="008B1A99" w:rsidRDefault="006B4E43" w:rsidP="00574DCF">
      <w:pPr>
        <w:pStyle w:val="InfoBlue"/>
        <w:numPr>
          <w:ilvl w:val="0"/>
          <w:numId w:val="23"/>
        </w:numPr>
      </w:pPr>
      <w:r w:rsidRPr="008B1A99">
        <w:t>Abandono de proyecto.</w:t>
      </w:r>
    </w:p>
    <w:p w:rsidR="00BE0A69" w:rsidRPr="008B1A99" w:rsidRDefault="00BE0A69" w:rsidP="003B15F4">
      <w:pPr>
        <w:pStyle w:val="Textoindependiente"/>
        <w:rPr>
          <w:i/>
        </w:rPr>
      </w:pPr>
    </w:p>
    <w:p w:rsidR="0010278A" w:rsidRPr="008B1A99" w:rsidRDefault="0065331F">
      <w:pPr>
        <w:pStyle w:val="Ttulo3"/>
      </w:pPr>
      <w:bookmarkStart w:id="32" w:name="_Toc492790968"/>
      <w:bookmarkStart w:id="33" w:name="_Toc427671552"/>
      <w:r w:rsidRPr="008B1A99">
        <w:t>Indicators</w:t>
      </w:r>
      <w:bookmarkEnd w:id="32"/>
      <w:bookmarkEnd w:id="33"/>
    </w:p>
    <w:p w:rsidR="000B2BA0" w:rsidRPr="008B1A99" w:rsidRDefault="000B2BA0" w:rsidP="000B2BA0">
      <w:pPr>
        <w:ind w:left="720"/>
        <w:rPr>
          <w:i/>
        </w:rPr>
      </w:pPr>
      <w:r w:rsidRPr="008B1A99">
        <w:rPr>
          <w:i/>
        </w:rPr>
        <w:t>Tiempo en el desarrollo de actividades relacionadas con el nuevo ambiente de trabajo.</w:t>
      </w:r>
    </w:p>
    <w:p w:rsidR="000B2BA0" w:rsidRPr="008B1A99" w:rsidRDefault="000B2BA0" w:rsidP="000B2BA0">
      <w:pPr>
        <w:ind w:left="720"/>
        <w:rPr>
          <w:i/>
        </w:rPr>
      </w:pPr>
      <w:r w:rsidRPr="008B1A99">
        <w:rPr>
          <w:i/>
        </w:rPr>
        <w:t>Errores a nivel de configuración de herramientas.</w:t>
      </w:r>
    </w:p>
    <w:p w:rsidR="0010278A" w:rsidRPr="008B1A99" w:rsidRDefault="0065331F">
      <w:pPr>
        <w:pStyle w:val="Ttulo3"/>
      </w:pPr>
      <w:bookmarkStart w:id="34" w:name="_Toc492790969"/>
      <w:bookmarkStart w:id="35" w:name="_Toc427671553"/>
      <w:r w:rsidRPr="008B1A99">
        <w:t>Mitigation Strategy</w:t>
      </w:r>
      <w:bookmarkEnd w:id="34"/>
      <w:bookmarkEnd w:id="35"/>
    </w:p>
    <w:p w:rsidR="008B1A99" w:rsidRPr="008B1A99" w:rsidRDefault="008B1A99" w:rsidP="002E7053">
      <w:pPr>
        <w:pStyle w:val="InfoBlue"/>
        <w:rPr>
          <w:b/>
        </w:rPr>
      </w:pPr>
      <w:r w:rsidRPr="008B1A99">
        <w:t xml:space="preserve">Probabilidad entre </w:t>
      </w:r>
      <w:r w:rsidRPr="008B1A99">
        <w:rPr>
          <w:b/>
        </w:rPr>
        <w:t xml:space="preserve">50% al </w:t>
      </w:r>
      <w:r w:rsidR="002673D4">
        <w:rPr>
          <w:b/>
        </w:rPr>
        <w:t>8</w:t>
      </w:r>
      <w:r w:rsidRPr="008B1A99">
        <w:rPr>
          <w:b/>
        </w:rPr>
        <w:t>0%</w:t>
      </w:r>
    </w:p>
    <w:p w:rsidR="002E7053" w:rsidRPr="008B1A99" w:rsidRDefault="002E7053" w:rsidP="002E7053">
      <w:pPr>
        <w:pStyle w:val="InfoBlue"/>
      </w:pPr>
      <w:r w:rsidRPr="008B1A99">
        <w:t>Acceder a capacitación por experiencias pasadas</w:t>
      </w:r>
    </w:p>
    <w:p w:rsidR="0010278A" w:rsidRPr="008B1A99" w:rsidRDefault="0065331F">
      <w:pPr>
        <w:pStyle w:val="Ttulo3"/>
      </w:pPr>
      <w:bookmarkStart w:id="36" w:name="_Toc492790970"/>
      <w:bookmarkStart w:id="37" w:name="_Toc427671554"/>
      <w:r w:rsidRPr="008B1A99">
        <w:t>Contingency Plan</w:t>
      </w:r>
      <w:bookmarkEnd w:id="36"/>
      <w:bookmarkEnd w:id="37"/>
    </w:p>
    <w:p w:rsidR="0010278A" w:rsidRDefault="000B2BA0" w:rsidP="00574DCF">
      <w:pPr>
        <w:pStyle w:val="InfoBlue"/>
      </w:pPr>
      <w:r w:rsidRPr="008B1A99">
        <w:t>Encontrar apoyo en herramientas de uso cotidiano</w:t>
      </w:r>
      <w:r w:rsidR="00674753">
        <w:t xml:space="preserve">, documentación adecuada o incluso hasta cambiar el </w:t>
      </w:r>
      <w:proofErr w:type="spellStart"/>
      <w:r w:rsidR="00674753">
        <w:t>framework</w:t>
      </w:r>
      <w:proofErr w:type="spellEnd"/>
      <w:r w:rsidR="00674753">
        <w:t>.</w:t>
      </w:r>
    </w:p>
    <w:p w:rsidR="00F46587" w:rsidRPr="00F46587" w:rsidRDefault="00F46587" w:rsidP="00F46587">
      <w:pPr>
        <w:pStyle w:val="Textoindependiente"/>
      </w:pPr>
    </w:p>
    <w:p w:rsidR="00FE6BF6" w:rsidRPr="002673D4" w:rsidRDefault="002673D4" w:rsidP="00363DFC">
      <w:pPr>
        <w:pStyle w:val="Ttulo2"/>
        <w:rPr>
          <w:i/>
        </w:rPr>
      </w:pPr>
      <w:r w:rsidRPr="002673D4">
        <w:rPr>
          <w:i/>
        </w:rPr>
        <w:t>Fallo de recursos para la ejecución del proyecto</w:t>
      </w:r>
    </w:p>
    <w:p w:rsidR="0002213F" w:rsidRPr="008B1A99" w:rsidRDefault="0002213F" w:rsidP="0002213F">
      <w:pPr>
        <w:pStyle w:val="Ttulo3"/>
      </w:pPr>
      <w:bookmarkStart w:id="38" w:name="_Toc427671556"/>
      <w:r w:rsidRPr="008B1A99">
        <w:t>Risk Magnitude or Ranking</w:t>
      </w:r>
      <w:bookmarkEnd w:id="38"/>
    </w:p>
    <w:p w:rsidR="002E7053" w:rsidRPr="008B1A99" w:rsidRDefault="00987FEE" w:rsidP="00574DCF">
      <w:pPr>
        <w:pStyle w:val="InfoBlue"/>
      </w:pPr>
      <w:r w:rsidRPr="008B1A99">
        <w:t xml:space="preserve">Fallo de recursos </w:t>
      </w:r>
      <w:r w:rsidR="002E7053" w:rsidRPr="008B1A99">
        <w:t>para la ejecución del proyecto</w:t>
      </w:r>
    </w:p>
    <w:p w:rsidR="002E7053" w:rsidRPr="008B1A99" w:rsidRDefault="002E7053" w:rsidP="002E7053">
      <w:pPr>
        <w:pStyle w:val="Textoindependiente"/>
        <w:rPr>
          <w:i/>
        </w:rPr>
      </w:pPr>
      <w:bookmarkStart w:id="39" w:name="_Toc427671557"/>
      <w:r w:rsidRPr="008B1A99">
        <w:rPr>
          <w:i/>
        </w:rPr>
        <w:t xml:space="preserve">Magnitud de </w:t>
      </w:r>
      <w:r w:rsidRPr="008B1A99">
        <w:rPr>
          <w:b/>
          <w:i/>
        </w:rPr>
        <w:t>RIESGO ALTO</w:t>
      </w:r>
    </w:p>
    <w:p w:rsidR="0002213F" w:rsidRPr="008B1A99" w:rsidRDefault="0002213F" w:rsidP="0002213F">
      <w:pPr>
        <w:pStyle w:val="Ttulo3"/>
      </w:pPr>
      <w:r w:rsidRPr="008B1A99">
        <w:t>Description</w:t>
      </w:r>
      <w:bookmarkEnd w:id="39"/>
    </w:p>
    <w:p w:rsidR="00A9351F" w:rsidRPr="008B1A99" w:rsidRDefault="00987FEE" w:rsidP="00574DCF">
      <w:pPr>
        <w:pStyle w:val="InfoBlue"/>
      </w:pPr>
      <w:r w:rsidRPr="008B1A99">
        <w:t>Los recursos como herramientas para la elaboración de un proyecto son totalmente necesarios debido a que son los que ayudan con la trazabilidad en el desarrollo de actividades</w:t>
      </w:r>
      <w:r w:rsidR="00F66E8F" w:rsidRPr="008B1A99">
        <w:t xml:space="preserve">, para describir con más exactitud nos referimos a tales recursos como los computadores, disponibilidad de redes para la buena conexión a internet, servidores, herramientas para el buen funcionamiento y planificación de la implementación del software, entre otros, los cuales son indispensables para el cumplimiento de las métricas acordadas </w:t>
      </w:r>
    </w:p>
    <w:p w:rsidR="00C67F28" w:rsidRPr="008B1A99" w:rsidRDefault="0002213F" w:rsidP="00C67F28">
      <w:pPr>
        <w:pStyle w:val="Ttulo3"/>
      </w:pPr>
      <w:bookmarkStart w:id="40" w:name="_Toc427671558"/>
      <w:r w:rsidRPr="008B1A99">
        <w:t>Impacts</w:t>
      </w:r>
      <w:bookmarkEnd w:id="40"/>
      <w:r w:rsidR="00C67F28" w:rsidRPr="008B1A99">
        <w:tab/>
      </w:r>
    </w:p>
    <w:p w:rsidR="00F66E8F" w:rsidRPr="008B1A99" w:rsidRDefault="00F66E8F" w:rsidP="00574DCF">
      <w:pPr>
        <w:pStyle w:val="InfoBlue"/>
      </w:pPr>
      <w:r w:rsidRPr="008B1A99">
        <w:t>Retraso en las actividades</w:t>
      </w:r>
    </w:p>
    <w:p w:rsidR="00C1408D" w:rsidRPr="008B1A99" w:rsidRDefault="00C1408D" w:rsidP="00C1408D">
      <w:pPr>
        <w:pStyle w:val="Textoindependiente"/>
        <w:rPr>
          <w:i/>
        </w:rPr>
      </w:pPr>
      <w:r w:rsidRPr="008B1A99">
        <w:rPr>
          <w:i/>
        </w:rPr>
        <w:t>Baja motivación en el equipo de trabajo</w:t>
      </w:r>
    </w:p>
    <w:p w:rsidR="00C1408D" w:rsidRPr="008B1A99" w:rsidRDefault="00C1408D" w:rsidP="00C1408D">
      <w:pPr>
        <w:pStyle w:val="Textoindependiente"/>
        <w:rPr>
          <w:i/>
        </w:rPr>
      </w:pPr>
      <w:r w:rsidRPr="008B1A99">
        <w:rPr>
          <w:i/>
        </w:rPr>
        <w:t>No se finaliza el proyecto</w:t>
      </w:r>
    </w:p>
    <w:p w:rsidR="0002213F" w:rsidRPr="008B1A99" w:rsidRDefault="0002213F" w:rsidP="0002213F">
      <w:pPr>
        <w:pStyle w:val="Ttulo3"/>
      </w:pPr>
      <w:bookmarkStart w:id="41" w:name="_Toc427671559"/>
      <w:r w:rsidRPr="008B1A99">
        <w:t>Indicators</w:t>
      </w:r>
      <w:bookmarkEnd w:id="41"/>
    </w:p>
    <w:p w:rsidR="00723CFE" w:rsidRPr="008B1A99" w:rsidRDefault="00C1408D" w:rsidP="00574DCF">
      <w:pPr>
        <w:pStyle w:val="InfoBlue"/>
      </w:pPr>
      <w:r w:rsidRPr="008B1A99">
        <w:t>Pequeñas fallas que dan señales de posibles eventos de daño</w:t>
      </w:r>
      <w:r w:rsidR="000C4206" w:rsidRPr="008B1A99">
        <w:t>.</w:t>
      </w:r>
    </w:p>
    <w:p w:rsidR="002E7053" w:rsidRPr="008B1A99" w:rsidRDefault="0002213F" w:rsidP="00FF77FD">
      <w:pPr>
        <w:pStyle w:val="Ttulo3"/>
      </w:pPr>
      <w:bookmarkStart w:id="42" w:name="_Toc427671560"/>
      <w:r w:rsidRPr="008B1A99">
        <w:t>Mitigation Strategy</w:t>
      </w:r>
      <w:bookmarkEnd w:id="42"/>
    </w:p>
    <w:p w:rsidR="002E7053" w:rsidRPr="008B1A99" w:rsidRDefault="002E7053" w:rsidP="002E7053">
      <w:pPr>
        <w:rPr>
          <w:i/>
        </w:rPr>
      </w:pPr>
      <w:r w:rsidRPr="008B1A99">
        <w:rPr>
          <w:i/>
        </w:rPr>
        <w:t xml:space="preserve">               </w:t>
      </w:r>
      <w:r w:rsidR="008B1A99" w:rsidRPr="008B1A99">
        <w:rPr>
          <w:i/>
        </w:rPr>
        <w:t xml:space="preserve">Probabilidad entre </w:t>
      </w:r>
      <w:r w:rsidR="008B1A99" w:rsidRPr="008B1A99">
        <w:rPr>
          <w:b/>
          <w:i/>
        </w:rPr>
        <w:t xml:space="preserve">50% al </w:t>
      </w:r>
      <w:r w:rsidR="002673D4">
        <w:rPr>
          <w:b/>
          <w:i/>
        </w:rPr>
        <w:t>8</w:t>
      </w:r>
      <w:r w:rsidR="008B1A99" w:rsidRPr="008B1A99">
        <w:rPr>
          <w:b/>
          <w:i/>
        </w:rPr>
        <w:t>0%</w:t>
      </w:r>
    </w:p>
    <w:p w:rsidR="0034462C" w:rsidRPr="008B1A99" w:rsidRDefault="00C1408D" w:rsidP="00574DCF">
      <w:pPr>
        <w:pStyle w:val="InfoBlue"/>
      </w:pPr>
      <w:r w:rsidRPr="008B1A99">
        <w:t>Tener un buen nivel de mantenimiento en la prevención de daños a nivel de software como hardware</w:t>
      </w:r>
    </w:p>
    <w:p w:rsidR="0002213F" w:rsidRPr="008B1A99" w:rsidRDefault="0002213F" w:rsidP="0002213F">
      <w:pPr>
        <w:pStyle w:val="Ttulo3"/>
      </w:pPr>
      <w:bookmarkStart w:id="43" w:name="_Toc427671561"/>
      <w:r w:rsidRPr="008B1A99">
        <w:t>Contingency Plan</w:t>
      </w:r>
      <w:bookmarkEnd w:id="43"/>
    </w:p>
    <w:p w:rsidR="00AB50B4" w:rsidRPr="008B1A99" w:rsidRDefault="001D7FCA" w:rsidP="002E7053">
      <w:pPr>
        <w:pStyle w:val="InfoBlue"/>
      </w:pPr>
      <w:r w:rsidRPr="008B1A99">
        <w:t>Replantear el cronograma</w:t>
      </w:r>
      <w:r w:rsidR="00C1408D" w:rsidRPr="008B1A99">
        <w:t xml:space="preserve"> de actividades</w:t>
      </w:r>
      <w:r w:rsidR="00674753">
        <w:t xml:space="preserve"> para poder cumplir con los tiempos establecidos del proyecto. </w:t>
      </w:r>
      <w:r w:rsidR="00C1408D" w:rsidRPr="008B1A99">
        <w:t xml:space="preserve">Migrar si es posible a otros computadores </w:t>
      </w:r>
      <w:r w:rsidR="00674753">
        <w:t>o utilizando entornos en la nube para poder acceder desde cualquier equipo y seguir con la trazabilidad del proyecto.</w:t>
      </w:r>
    </w:p>
    <w:p w:rsidR="00C1408D" w:rsidRPr="008B1A99" w:rsidRDefault="00C1408D" w:rsidP="00C1408D">
      <w:pPr>
        <w:pStyle w:val="Textoindependiente"/>
        <w:rPr>
          <w:i/>
        </w:rPr>
      </w:pPr>
    </w:p>
    <w:p w:rsidR="00627CA2" w:rsidRPr="008B1A99" w:rsidRDefault="00627CA2" w:rsidP="00627CA2">
      <w:pPr>
        <w:pStyle w:val="Textoindependiente"/>
        <w:rPr>
          <w:i/>
        </w:rPr>
      </w:pPr>
    </w:p>
    <w:p w:rsidR="00627CA2" w:rsidRPr="008B1A99" w:rsidRDefault="00061398" w:rsidP="00627CA2">
      <w:pPr>
        <w:pStyle w:val="Ttulo2"/>
        <w:rPr>
          <w:i/>
        </w:rPr>
      </w:pPr>
      <w:r>
        <w:rPr>
          <w:i/>
        </w:rPr>
        <w:t>Cancelación de la materia</w:t>
      </w:r>
      <w:r w:rsidR="00627CA2" w:rsidRPr="008B1A99">
        <w:rPr>
          <w:i/>
        </w:rPr>
        <w:t>.</w:t>
      </w:r>
      <w:r>
        <w:rPr>
          <w:i/>
        </w:rPr>
        <w:t xml:space="preserve"> </w:t>
      </w:r>
    </w:p>
    <w:p w:rsidR="00627CA2" w:rsidRPr="008B1A99" w:rsidRDefault="00627CA2" w:rsidP="00627CA2">
      <w:pPr>
        <w:rPr>
          <w:i/>
        </w:rPr>
      </w:pPr>
    </w:p>
    <w:p w:rsidR="00627CA2" w:rsidRPr="008B1A99" w:rsidRDefault="00627CA2" w:rsidP="00627CA2">
      <w:pPr>
        <w:pStyle w:val="Ttulo3"/>
      </w:pPr>
      <w:proofErr w:type="spellStart"/>
      <w:r w:rsidRPr="008B1A99">
        <w:t>Risk</w:t>
      </w:r>
      <w:proofErr w:type="spellEnd"/>
      <w:r w:rsidRPr="008B1A99">
        <w:t xml:space="preserve"> </w:t>
      </w:r>
      <w:proofErr w:type="spellStart"/>
      <w:r w:rsidRPr="008B1A99">
        <w:t>Magnitude</w:t>
      </w:r>
      <w:proofErr w:type="spellEnd"/>
      <w:r w:rsidRPr="008B1A99">
        <w:t xml:space="preserve"> </w:t>
      </w:r>
      <w:proofErr w:type="spellStart"/>
      <w:r w:rsidRPr="008B1A99">
        <w:t>or</w:t>
      </w:r>
      <w:proofErr w:type="spellEnd"/>
      <w:r w:rsidRPr="008B1A99">
        <w:t xml:space="preserve"> Ranking</w:t>
      </w:r>
    </w:p>
    <w:p w:rsidR="00627CA2" w:rsidRPr="008B1A99" w:rsidRDefault="00627CA2" w:rsidP="00627CA2">
      <w:pPr>
        <w:pStyle w:val="Textoindependiente"/>
        <w:rPr>
          <w:i/>
        </w:rPr>
      </w:pPr>
      <w:r w:rsidRPr="008B1A99">
        <w:rPr>
          <w:i/>
        </w:rPr>
        <w:t xml:space="preserve">Magnitud de </w:t>
      </w:r>
      <w:r w:rsidRPr="008B1A99">
        <w:rPr>
          <w:b/>
          <w:i/>
        </w:rPr>
        <w:t>RIESGO ALTO</w:t>
      </w:r>
    </w:p>
    <w:p w:rsidR="00627CA2" w:rsidRPr="008B1A99" w:rsidRDefault="00627CA2" w:rsidP="00627CA2">
      <w:pPr>
        <w:pStyle w:val="Ttulo3"/>
      </w:pPr>
      <w:r w:rsidRPr="008B1A99">
        <w:t>Description</w:t>
      </w:r>
    </w:p>
    <w:p w:rsidR="00061398" w:rsidRDefault="00061398" w:rsidP="00627CA2">
      <w:pPr>
        <w:pStyle w:val="InfoBlue"/>
      </w:pPr>
      <w:r>
        <w:t>El estudiante se siente desmotivado por problemas personales, problemas relacionados a la carga académica en que se encuentra</w:t>
      </w:r>
      <w:r w:rsidR="002673D4">
        <w:t xml:space="preserve"> y </w:t>
      </w:r>
      <w:r>
        <w:t xml:space="preserve"> problemas en los cuales decide cambiar de ciudad.</w:t>
      </w:r>
    </w:p>
    <w:p w:rsidR="00627CA2" w:rsidRPr="008B1A99" w:rsidRDefault="00627CA2" w:rsidP="00627CA2">
      <w:pPr>
        <w:pStyle w:val="Ttulo3"/>
      </w:pPr>
      <w:proofErr w:type="spellStart"/>
      <w:r w:rsidRPr="008B1A99">
        <w:t>Impacts</w:t>
      </w:r>
      <w:proofErr w:type="spellEnd"/>
      <w:r w:rsidRPr="008B1A99">
        <w:tab/>
      </w:r>
    </w:p>
    <w:p w:rsidR="00627CA2" w:rsidRPr="008B1A99" w:rsidRDefault="00627CA2" w:rsidP="00627CA2">
      <w:pPr>
        <w:pStyle w:val="InfoBlue"/>
      </w:pPr>
      <w:r w:rsidRPr="008B1A99">
        <w:t>Acumulación de trabajo a</w:t>
      </w:r>
      <w:r w:rsidR="00061398">
        <w:t>l</w:t>
      </w:r>
      <w:r w:rsidRPr="008B1A99">
        <w:t xml:space="preserve"> otro integrante.</w:t>
      </w:r>
    </w:p>
    <w:p w:rsidR="00627CA2" w:rsidRPr="008B1A99" w:rsidRDefault="00627CA2" w:rsidP="00627CA2">
      <w:pPr>
        <w:pStyle w:val="Textoindependiente"/>
        <w:rPr>
          <w:i/>
        </w:rPr>
      </w:pPr>
      <w:r w:rsidRPr="008B1A99">
        <w:rPr>
          <w:i/>
        </w:rPr>
        <w:t>Retraso en el tiempo estimado por actividad.</w:t>
      </w:r>
    </w:p>
    <w:p w:rsidR="00627CA2" w:rsidRPr="008B1A99" w:rsidRDefault="00627CA2" w:rsidP="00627CA2">
      <w:pPr>
        <w:pStyle w:val="Ttulo3"/>
      </w:pPr>
      <w:proofErr w:type="spellStart"/>
      <w:r w:rsidRPr="008B1A99">
        <w:t>Indicators</w:t>
      </w:r>
      <w:proofErr w:type="spellEnd"/>
    </w:p>
    <w:p w:rsidR="00627CA2" w:rsidRPr="008B1A99" w:rsidRDefault="00627CA2" w:rsidP="00627CA2">
      <w:pPr>
        <w:ind w:left="720"/>
        <w:rPr>
          <w:i/>
        </w:rPr>
      </w:pPr>
      <w:r w:rsidRPr="008B1A99">
        <w:rPr>
          <w:i/>
        </w:rPr>
        <w:t>Desmotivación en el grupo de trabajo.</w:t>
      </w:r>
    </w:p>
    <w:p w:rsidR="00627CA2" w:rsidRPr="008B1A99" w:rsidRDefault="00627CA2" w:rsidP="00627CA2">
      <w:pPr>
        <w:ind w:left="720"/>
        <w:rPr>
          <w:i/>
        </w:rPr>
      </w:pPr>
    </w:p>
    <w:p w:rsidR="00627CA2" w:rsidRPr="008B1A99" w:rsidRDefault="00627CA2" w:rsidP="00627CA2">
      <w:pPr>
        <w:ind w:left="720"/>
        <w:rPr>
          <w:i/>
        </w:rPr>
      </w:pPr>
      <w:r w:rsidRPr="008B1A99">
        <w:rPr>
          <w:i/>
        </w:rPr>
        <w:t>Frustración por notas que no cumplen con su interés.</w:t>
      </w:r>
    </w:p>
    <w:p w:rsidR="00627CA2" w:rsidRPr="008B1A99" w:rsidRDefault="00627CA2" w:rsidP="00627CA2">
      <w:pPr>
        <w:ind w:left="720"/>
        <w:rPr>
          <w:i/>
        </w:rPr>
      </w:pPr>
    </w:p>
    <w:p w:rsidR="00627CA2" w:rsidRPr="008B1A99" w:rsidRDefault="00627CA2" w:rsidP="00627CA2">
      <w:pPr>
        <w:ind w:left="720"/>
        <w:rPr>
          <w:i/>
        </w:rPr>
      </w:pPr>
      <w:r w:rsidRPr="008B1A99">
        <w:rPr>
          <w:i/>
        </w:rPr>
        <w:t>Indicios de enfermedad.</w:t>
      </w:r>
    </w:p>
    <w:p w:rsidR="00627CA2" w:rsidRPr="008B1A99" w:rsidRDefault="00627CA2" w:rsidP="00627CA2">
      <w:pPr>
        <w:ind w:left="720"/>
        <w:rPr>
          <w:i/>
        </w:rPr>
      </w:pPr>
    </w:p>
    <w:p w:rsidR="00627CA2" w:rsidRPr="008B1A99" w:rsidRDefault="00627CA2" w:rsidP="00627CA2">
      <w:pPr>
        <w:pStyle w:val="Ttulo3"/>
      </w:pPr>
      <w:r w:rsidRPr="008B1A99">
        <w:t>Mitigation Strategy</w:t>
      </w:r>
    </w:p>
    <w:p w:rsidR="00627CA2" w:rsidRDefault="00627CA2" w:rsidP="00627CA2">
      <w:pPr>
        <w:rPr>
          <w:b/>
          <w:i/>
        </w:rPr>
      </w:pPr>
      <w:r w:rsidRPr="008B1A99">
        <w:rPr>
          <w:i/>
        </w:rPr>
        <w:t xml:space="preserve">               Probabilidad entre </w:t>
      </w:r>
      <w:r w:rsidRPr="008B1A99">
        <w:rPr>
          <w:b/>
          <w:i/>
        </w:rPr>
        <w:t>50</w:t>
      </w:r>
      <w:r w:rsidR="002673D4">
        <w:rPr>
          <w:b/>
          <w:i/>
        </w:rPr>
        <w:t>% a 80</w:t>
      </w:r>
      <w:r w:rsidRPr="008B1A99">
        <w:rPr>
          <w:b/>
          <w:i/>
        </w:rPr>
        <w:t>%</w:t>
      </w:r>
    </w:p>
    <w:p w:rsidR="00F46587" w:rsidRPr="00F46587" w:rsidRDefault="00F46587" w:rsidP="00627CA2">
      <w:pPr>
        <w:rPr>
          <w:i/>
        </w:rPr>
      </w:pPr>
      <w:r>
        <w:rPr>
          <w:b/>
          <w:i/>
        </w:rPr>
        <w:t xml:space="preserve">              </w:t>
      </w:r>
      <w:r w:rsidRPr="00F46587">
        <w:rPr>
          <w:i/>
        </w:rPr>
        <w:t>Reajustar las estimaciones</w:t>
      </w:r>
      <w:r>
        <w:rPr>
          <w:i/>
        </w:rPr>
        <w:t>.</w:t>
      </w:r>
    </w:p>
    <w:p w:rsidR="00627CA2" w:rsidRPr="008B1A99" w:rsidRDefault="00627CA2" w:rsidP="00627CA2">
      <w:pPr>
        <w:pStyle w:val="InfoBlue"/>
      </w:pPr>
      <w:r w:rsidRPr="008B1A99">
        <w:t>Realizar un chequeo médico semanalmente.</w:t>
      </w:r>
    </w:p>
    <w:p w:rsidR="00627CA2" w:rsidRPr="008B1A99" w:rsidRDefault="00627CA2" w:rsidP="00627CA2">
      <w:pPr>
        <w:pStyle w:val="Textoindependiente"/>
        <w:rPr>
          <w:i/>
        </w:rPr>
      </w:pPr>
      <w:r w:rsidRPr="008B1A99">
        <w:rPr>
          <w:i/>
        </w:rPr>
        <w:t>Actividad de auto superación y de cómo lidiar con la frustración.</w:t>
      </w:r>
    </w:p>
    <w:p w:rsidR="00627CA2" w:rsidRPr="008B1A99" w:rsidRDefault="00627CA2" w:rsidP="00627CA2">
      <w:pPr>
        <w:pStyle w:val="Ttulo3"/>
      </w:pPr>
      <w:r w:rsidRPr="008B1A99">
        <w:t>Contingency Plan</w:t>
      </w:r>
    </w:p>
    <w:p w:rsidR="001046FF" w:rsidRDefault="00F46587" w:rsidP="001046FF">
      <w:pPr>
        <w:pStyle w:val="Textoindependiente"/>
      </w:pPr>
      <w:r>
        <w:t xml:space="preserve">Se le motiva a que siga en la materia ya que si cancela se puede </w:t>
      </w:r>
      <w:r w:rsidR="002673D4">
        <w:t xml:space="preserve">atrasar para ver </w:t>
      </w:r>
      <w:r>
        <w:t xml:space="preserve"> las materias que son prerrequisitos de esta</w:t>
      </w:r>
      <w:r w:rsidR="002673D4">
        <w:t>, de</w:t>
      </w:r>
      <w:r>
        <w:t xml:space="preserve"> igual</w:t>
      </w:r>
      <w:r w:rsidR="002673D4">
        <w:t xml:space="preserve"> forma</w:t>
      </w:r>
      <w:r>
        <w:t xml:space="preserve"> si cancela no podrá presentar su proyecto de grado o tesis para graduarse. </w:t>
      </w:r>
      <w:r w:rsidR="002673D4">
        <w:t>También</w:t>
      </w:r>
      <w:r>
        <w:t xml:space="preserve"> se buscan técnicas o mejores soluciones en cuanto su estadía en la ciudad ya que la universidad le ofrece unos beneficios como lo es el bienestar institucional el cual le puede ayudar </w:t>
      </w:r>
    </w:p>
    <w:p w:rsidR="002673D4" w:rsidRPr="008B1A99" w:rsidRDefault="002673D4" w:rsidP="001046FF">
      <w:pPr>
        <w:pStyle w:val="Textoindependiente"/>
        <w:rPr>
          <w:i/>
        </w:rPr>
      </w:pPr>
    </w:p>
    <w:p w:rsidR="00AE3891" w:rsidRPr="008B1A99" w:rsidRDefault="00F14799" w:rsidP="00AE3891">
      <w:pPr>
        <w:pStyle w:val="Ttulo2"/>
        <w:rPr>
          <w:i/>
        </w:rPr>
      </w:pPr>
      <w:r w:rsidRPr="008B1A99">
        <w:rPr>
          <w:i/>
        </w:rPr>
        <w:t>Nuevos requisitos no contemplados</w:t>
      </w:r>
    </w:p>
    <w:p w:rsidR="00EE593E" w:rsidRPr="008B1A99" w:rsidRDefault="00EE593E" w:rsidP="00EE593E">
      <w:pPr>
        <w:rPr>
          <w:i/>
        </w:rPr>
      </w:pPr>
    </w:p>
    <w:p w:rsidR="00EE593E" w:rsidRPr="008B1A99" w:rsidRDefault="00EE593E" w:rsidP="00EE593E">
      <w:pPr>
        <w:pStyle w:val="Ttulo3"/>
      </w:pPr>
      <w:bookmarkStart w:id="44" w:name="_Toc427671570"/>
      <w:r w:rsidRPr="008B1A99">
        <w:t>Risk Magnitude or Ranking</w:t>
      </w:r>
      <w:bookmarkEnd w:id="44"/>
    </w:p>
    <w:p w:rsidR="008B1A99" w:rsidRPr="008B1A99" w:rsidRDefault="00F14799" w:rsidP="00574DCF">
      <w:pPr>
        <w:pStyle w:val="InfoBlue"/>
      </w:pPr>
      <w:r w:rsidRPr="008B1A99">
        <w:t>Nuevo</w:t>
      </w:r>
      <w:r w:rsidR="008B1A99" w:rsidRPr="008B1A99">
        <w:t xml:space="preserve">s requisitos no contemplados </w:t>
      </w:r>
    </w:p>
    <w:p w:rsidR="008B1A99" w:rsidRPr="008B1A99" w:rsidRDefault="008B1A99" w:rsidP="008B1A99">
      <w:pPr>
        <w:pStyle w:val="Textoindependiente"/>
        <w:rPr>
          <w:i/>
        </w:rPr>
      </w:pPr>
      <w:r w:rsidRPr="008B1A99">
        <w:rPr>
          <w:i/>
        </w:rPr>
        <w:t>Magnitud de</w:t>
      </w:r>
      <w:r w:rsidRPr="008B1A99">
        <w:rPr>
          <w:b/>
          <w:i/>
        </w:rPr>
        <w:t xml:space="preserve"> </w:t>
      </w:r>
      <w:r w:rsidRPr="008B1A99">
        <w:rPr>
          <w:b/>
          <w:i/>
        </w:rPr>
        <w:t>RIESGO MEDERADO</w:t>
      </w:r>
    </w:p>
    <w:p w:rsidR="00E663D3" w:rsidRPr="008B1A99" w:rsidRDefault="00E663D3" w:rsidP="00E663D3">
      <w:pPr>
        <w:pStyle w:val="Ttulo3"/>
      </w:pPr>
      <w:bookmarkStart w:id="45" w:name="_Toc427671571"/>
      <w:r w:rsidRPr="008B1A99">
        <w:t>Description</w:t>
      </w:r>
      <w:bookmarkEnd w:id="45"/>
    </w:p>
    <w:p w:rsidR="00F14799" w:rsidRPr="008B1A99" w:rsidRDefault="00F14799" w:rsidP="00574DCF">
      <w:pPr>
        <w:pStyle w:val="InfoBlue"/>
      </w:pPr>
      <w:r w:rsidRPr="008B1A99">
        <w:t>Las personas no siempre saben lo que quieren y en la elaboración de requisitos no es la excepción</w:t>
      </w:r>
      <w:r w:rsidR="007948A0" w:rsidRPr="008B1A99">
        <w:t>, así que a la hora de implementar lo que se ha acordado con el cliente puede surgir dudas e ideas cuando ya se lleva adelantada en gran parte el software.</w:t>
      </w:r>
    </w:p>
    <w:p w:rsidR="00627724" w:rsidRPr="008B1A99" w:rsidRDefault="00627724" w:rsidP="00574DCF">
      <w:pPr>
        <w:pStyle w:val="InfoBlue"/>
      </w:pPr>
    </w:p>
    <w:p w:rsidR="00515FE9" w:rsidRPr="008B1A99" w:rsidRDefault="00515FE9" w:rsidP="00515FE9">
      <w:pPr>
        <w:pStyle w:val="Ttulo3"/>
      </w:pPr>
      <w:bookmarkStart w:id="46" w:name="_Toc427671572"/>
      <w:r w:rsidRPr="008B1A99">
        <w:t>Impacts</w:t>
      </w:r>
      <w:bookmarkEnd w:id="46"/>
      <w:r w:rsidRPr="008B1A99">
        <w:tab/>
      </w:r>
    </w:p>
    <w:p w:rsidR="00515FE9" w:rsidRPr="008B1A99" w:rsidRDefault="007948A0" w:rsidP="00574DCF">
      <w:pPr>
        <w:pStyle w:val="InfoBlue"/>
      </w:pPr>
      <w:r w:rsidRPr="008B1A99">
        <w:t xml:space="preserve">Retrasos en </w:t>
      </w:r>
      <w:r w:rsidR="00704198" w:rsidRPr="008B1A99">
        <w:t>el tiempo</w:t>
      </w:r>
      <w:r w:rsidRPr="008B1A99">
        <w:t xml:space="preserve"> de las actividades</w:t>
      </w:r>
    </w:p>
    <w:p w:rsidR="00515FE9" w:rsidRPr="008B1A99" w:rsidRDefault="00704198" w:rsidP="00574DCF">
      <w:pPr>
        <w:pStyle w:val="InfoBlue"/>
      </w:pPr>
      <w:r w:rsidRPr="008B1A99">
        <w:t>Redefinición de tiempos y estándares a ejecutar</w:t>
      </w:r>
    </w:p>
    <w:p w:rsidR="007F7E91" w:rsidRPr="008B1A99" w:rsidRDefault="007F7E91" w:rsidP="00574DCF">
      <w:pPr>
        <w:pStyle w:val="InfoBlue"/>
      </w:pPr>
      <w:r w:rsidRPr="008B1A99">
        <w:t xml:space="preserve">Tiempos de fase de planeación incumplidas. </w:t>
      </w:r>
    </w:p>
    <w:p w:rsidR="0093766E" w:rsidRPr="008B1A99" w:rsidRDefault="0093766E" w:rsidP="0093766E">
      <w:pPr>
        <w:pStyle w:val="Ttulo3"/>
      </w:pPr>
      <w:bookmarkStart w:id="47" w:name="_Toc427671573"/>
      <w:r w:rsidRPr="008B1A99">
        <w:t>Indicators</w:t>
      </w:r>
      <w:bookmarkEnd w:id="47"/>
    </w:p>
    <w:p w:rsidR="0093766E" w:rsidRPr="008B1A99" w:rsidRDefault="00704198" w:rsidP="00574DCF">
      <w:pPr>
        <w:pStyle w:val="InfoBlue"/>
      </w:pPr>
      <w:r w:rsidRPr="008B1A99">
        <w:t>Dudas en lo pide el cliente.</w:t>
      </w:r>
    </w:p>
    <w:p w:rsidR="00704198" w:rsidRPr="008B1A99" w:rsidRDefault="00704198" w:rsidP="00704198">
      <w:pPr>
        <w:pStyle w:val="Textoindependiente"/>
        <w:rPr>
          <w:i/>
        </w:rPr>
      </w:pPr>
      <w:r w:rsidRPr="008B1A99">
        <w:rPr>
          <w:i/>
        </w:rPr>
        <w:t>Insatisfacción con lo adelantado</w:t>
      </w:r>
    </w:p>
    <w:p w:rsidR="0093766E" w:rsidRPr="008B1A99" w:rsidRDefault="0093766E" w:rsidP="0093766E">
      <w:pPr>
        <w:pStyle w:val="Ttulo3"/>
      </w:pPr>
      <w:bookmarkStart w:id="48" w:name="_Toc427671574"/>
      <w:r w:rsidRPr="008B1A99">
        <w:t>Mitigation Strategy</w:t>
      </w:r>
      <w:bookmarkEnd w:id="48"/>
    </w:p>
    <w:p w:rsidR="008B1A99" w:rsidRPr="008B1A99" w:rsidRDefault="008B1A99" w:rsidP="008B1A99">
      <w:pPr>
        <w:ind w:left="720"/>
        <w:rPr>
          <w:i/>
        </w:rPr>
      </w:pPr>
      <w:r w:rsidRPr="008B1A99">
        <w:rPr>
          <w:i/>
        </w:rPr>
        <w:t xml:space="preserve">Probabilidad entre </w:t>
      </w:r>
      <w:r w:rsidRPr="008B1A99">
        <w:rPr>
          <w:b/>
          <w:i/>
        </w:rPr>
        <w:t>30% a 50%</w:t>
      </w:r>
    </w:p>
    <w:p w:rsidR="00CE2A2C" w:rsidRPr="008B1A99" w:rsidRDefault="00704198" w:rsidP="00574DCF">
      <w:pPr>
        <w:pStyle w:val="InfoBlue"/>
      </w:pPr>
      <w:r w:rsidRPr="008B1A99">
        <w:t xml:space="preserve">Evidenciar los entregables con información y el porqué de lo implementado para una mejor consolidación. </w:t>
      </w:r>
    </w:p>
    <w:p w:rsidR="004A7077" w:rsidRPr="008B1A99" w:rsidRDefault="004A7077" w:rsidP="004A7077">
      <w:pPr>
        <w:pStyle w:val="Ttulo3"/>
      </w:pPr>
      <w:bookmarkStart w:id="49" w:name="_Toc427671575"/>
      <w:r w:rsidRPr="008B1A99">
        <w:t>Contingency Plan</w:t>
      </w:r>
      <w:bookmarkEnd w:id="49"/>
    </w:p>
    <w:p w:rsidR="00CC2616" w:rsidRPr="008B1A99" w:rsidRDefault="00704198" w:rsidP="00704198">
      <w:pPr>
        <w:pStyle w:val="Textoindependiente"/>
        <w:rPr>
          <w:i/>
        </w:rPr>
      </w:pPr>
      <w:r w:rsidRPr="008B1A99">
        <w:rPr>
          <w:i/>
        </w:rPr>
        <w:t>Llegar a un mutuo acuerdo apoyándose en lo pactado del inicio del proyecto.</w:t>
      </w:r>
    </w:p>
    <w:p w:rsidR="00704198" w:rsidRPr="008B1A99" w:rsidRDefault="00704198" w:rsidP="00704198">
      <w:pPr>
        <w:pStyle w:val="Textoindependiente"/>
        <w:rPr>
          <w:i/>
        </w:rPr>
      </w:pPr>
      <w:r w:rsidRPr="008B1A99">
        <w:rPr>
          <w:i/>
        </w:rPr>
        <w:t>Intensificar las horas de elaboración en el desarrollo de las nuevas actividades</w:t>
      </w:r>
      <w:r w:rsidR="004B7432" w:rsidRPr="008B1A99">
        <w:rPr>
          <w:i/>
        </w:rPr>
        <w:t>.</w:t>
      </w:r>
    </w:p>
    <w:p w:rsidR="00CC2616" w:rsidRPr="008B1A99" w:rsidRDefault="004B7432" w:rsidP="00CC2616">
      <w:pPr>
        <w:pStyle w:val="Ttulo2"/>
        <w:rPr>
          <w:i/>
        </w:rPr>
      </w:pPr>
      <w:r w:rsidRPr="008B1A99">
        <w:rPr>
          <w:i/>
        </w:rPr>
        <w:t>Estimación en el tiempo del proyecto</w:t>
      </w:r>
    </w:p>
    <w:p w:rsidR="00CC2616" w:rsidRPr="008B1A99" w:rsidRDefault="00CC2616" w:rsidP="00CC2616">
      <w:pPr>
        <w:pStyle w:val="Ttulo3"/>
      </w:pPr>
      <w:r w:rsidRPr="008B1A99">
        <w:t>Risk Magnitude or Ranking</w:t>
      </w:r>
    </w:p>
    <w:p w:rsidR="008B1A99" w:rsidRDefault="004B7432" w:rsidP="00CC2616">
      <w:pPr>
        <w:ind w:left="720"/>
        <w:rPr>
          <w:i/>
        </w:rPr>
      </w:pPr>
      <w:r w:rsidRPr="008B1A99">
        <w:rPr>
          <w:i/>
        </w:rPr>
        <w:t>Estimación en el tiempo del proyecto</w:t>
      </w:r>
    </w:p>
    <w:p w:rsidR="008B1A99" w:rsidRDefault="008B1A99" w:rsidP="008B1A99">
      <w:pPr>
        <w:pStyle w:val="Textoindependiente"/>
        <w:rPr>
          <w:b/>
          <w:i/>
        </w:rPr>
      </w:pPr>
      <w:r w:rsidRPr="008B1A99">
        <w:rPr>
          <w:i/>
        </w:rPr>
        <w:t>Magnitud de</w:t>
      </w:r>
      <w:r w:rsidRPr="008B1A99">
        <w:rPr>
          <w:b/>
          <w:i/>
        </w:rPr>
        <w:t xml:space="preserve"> RIESGO MEDERADO</w:t>
      </w:r>
    </w:p>
    <w:p w:rsidR="00CC2616" w:rsidRPr="008B1A99" w:rsidRDefault="004B7432" w:rsidP="008B1A99">
      <w:pPr>
        <w:pStyle w:val="Textoindependiente"/>
        <w:rPr>
          <w:i/>
        </w:rPr>
      </w:pPr>
      <w:r w:rsidRPr="008B1A99">
        <w:rPr>
          <w:i/>
        </w:rPr>
        <w:t xml:space="preserve"> </w:t>
      </w:r>
    </w:p>
    <w:p w:rsidR="00CC2616" w:rsidRPr="008B1A99" w:rsidRDefault="00CC2616" w:rsidP="00CC2616">
      <w:pPr>
        <w:pStyle w:val="Ttulo3"/>
      </w:pPr>
      <w:r w:rsidRPr="008B1A99">
        <w:t>Description</w:t>
      </w:r>
    </w:p>
    <w:p w:rsidR="00CC2616" w:rsidRPr="008B1A99" w:rsidRDefault="004B7432" w:rsidP="00196147">
      <w:pPr>
        <w:ind w:left="720"/>
        <w:jc w:val="both"/>
        <w:rPr>
          <w:i/>
        </w:rPr>
      </w:pPr>
      <w:r w:rsidRPr="008B1A99">
        <w:rPr>
          <w:i/>
        </w:rPr>
        <w:t xml:space="preserve">La estimación del tiempo de ejecución de cada actividad es algo muy importante, debido a que esta “herramienta” nos ayuda a visualizar el tiempo que hay por cada una para así tener una perspectiva de en cuanto tiempo se termina una para darle paso a la otra </w:t>
      </w:r>
    </w:p>
    <w:p w:rsidR="008315C0" w:rsidRPr="008B1A99" w:rsidRDefault="008315C0" w:rsidP="00CC2616">
      <w:pPr>
        <w:ind w:left="720"/>
        <w:rPr>
          <w:i/>
        </w:rPr>
      </w:pPr>
    </w:p>
    <w:p w:rsidR="008315C0" w:rsidRPr="008B1A99" w:rsidRDefault="008315C0" w:rsidP="008315C0">
      <w:pPr>
        <w:pStyle w:val="Ttulo3"/>
      </w:pPr>
      <w:r w:rsidRPr="008B1A99">
        <w:t>Impacts</w:t>
      </w:r>
      <w:r w:rsidRPr="008B1A99">
        <w:tab/>
      </w:r>
    </w:p>
    <w:p w:rsidR="00457414" w:rsidRPr="008B1A99" w:rsidRDefault="004B7432" w:rsidP="00574DCF">
      <w:pPr>
        <w:pStyle w:val="InfoBlue"/>
      </w:pPr>
      <w:r w:rsidRPr="008B1A99">
        <w:t>Acumulación de actividades</w:t>
      </w:r>
    </w:p>
    <w:p w:rsidR="00457414" w:rsidRPr="008B1A99" w:rsidRDefault="004B7432" w:rsidP="00574DCF">
      <w:pPr>
        <w:pStyle w:val="InfoBlue"/>
      </w:pPr>
      <w:r w:rsidRPr="008B1A99">
        <w:t>Tiempos indefinidos por cada actividad</w:t>
      </w:r>
    </w:p>
    <w:p w:rsidR="00457414" w:rsidRPr="008B1A99" w:rsidRDefault="004B7432" w:rsidP="00574DCF">
      <w:pPr>
        <w:pStyle w:val="InfoBlue"/>
      </w:pPr>
      <w:r w:rsidRPr="008B1A99">
        <w:t>Incertidumbre en el paso a otra actividad</w:t>
      </w:r>
    </w:p>
    <w:p w:rsidR="008315C0" w:rsidRPr="008B1A99" w:rsidRDefault="008315C0" w:rsidP="00CC2616">
      <w:pPr>
        <w:ind w:left="720"/>
        <w:rPr>
          <w:i/>
        </w:rPr>
      </w:pPr>
    </w:p>
    <w:p w:rsidR="005A7356" w:rsidRPr="008B1A99" w:rsidRDefault="005A7356" w:rsidP="005A7356">
      <w:pPr>
        <w:pStyle w:val="Ttulo3"/>
      </w:pPr>
      <w:r w:rsidRPr="008B1A99">
        <w:t>Indicators</w:t>
      </w:r>
    </w:p>
    <w:p w:rsidR="0019094E" w:rsidRPr="008B1A99" w:rsidRDefault="004B7432" w:rsidP="00196147">
      <w:pPr>
        <w:ind w:left="720"/>
        <w:jc w:val="both"/>
        <w:rPr>
          <w:i/>
        </w:rPr>
      </w:pPr>
      <w:r w:rsidRPr="008B1A99">
        <w:rPr>
          <w:i/>
        </w:rPr>
        <w:t xml:space="preserve">Tiempo </w:t>
      </w:r>
      <w:r w:rsidR="0019094E" w:rsidRPr="008B1A99">
        <w:rPr>
          <w:i/>
        </w:rPr>
        <w:t>no suficiente para alguna actividad</w:t>
      </w:r>
    </w:p>
    <w:p w:rsidR="0019094E" w:rsidRPr="008B1A99" w:rsidRDefault="0019094E" w:rsidP="00196147">
      <w:pPr>
        <w:ind w:left="720"/>
        <w:jc w:val="both"/>
        <w:rPr>
          <w:i/>
        </w:rPr>
      </w:pPr>
    </w:p>
    <w:p w:rsidR="0019094E" w:rsidRPr="008B1A99" w:rsidRDefault="0019094E" w:rsidP="00196147">
      <w:pPr>
        <w:ind w:left="720"/>
        <w:jc w:val="both"/>
        <w:rPr>
          <w:i/>
        </w:rPr>
      </w:pPr>
      <w:r w:rsidRPr="008B1A99">
        <w:rPr>
          <w:i/>
        </w:rPr>
        <w:t>Actividades sin tiempo estimado</w:t>
      </w:r>
    </w:p>
    <w:p w:rsidR="0019094E" w:rsidRPr="008B1A99" w:rsidRDefault="0019094E" w:rsidP="00196147">
      <w:pPr>
        <w:ind w:left="720"/>
        <w:jc w:val="both"/>
        <w:rPr>
          <w:i/>
        </w:rPr>
      </w:pPr>
    </w:p>
    <w:p w:rsidR="0019094E" w:rsidRPr="008B1A99" w:rsidRDefault="0019094E" w:rsidP="00196147">
      <w:pPr>
        <w:ind w:left="720"/>
        <w:jc w:val="both"/>
        <w:rPr>
          <w:i/>
        </w:rPr>
      </w:pPr>
      <w:r w:rsidRPr="008B1A99">
        <w:rPr>
          <w:i/>
        </w:rPr>
        <w:t xml:space="preserve">Tiempo de otras actividades invertido en el proyecto </w:t>
      </w:r>
    </w:p>
    <w:p w:rsidR="0034519B" w:rsidRPr="008B1A99" w:rsidRDefault="0034519B" w:rsidP="005A7356">
      <w:pPr>
        <w:ind w:left="720"/>
        <w:rPr>
          <w:i/>
        </w:rPr>
      </w:pPr>
    </w:p>
    <w:p w:rsidR="0034519B" w:rsidRDefault="0034519B" w:rsidP="0034519B">
      <w:pPr>
        <w:pStyle w:val="Ttulo3"/>
      </w:pPr>
      <w:r w:rsidRPr="008B1A99">
        <w:t>Mitigation Strategy</w:t>
      </w:r>
    </w:p>
    <w:p w:rsidR="008B1A99" w:rsidRPr="008B1A99" w:rsidRDefault="008B1A99" w:rsidP="008B1A99">
      <w:r>
        <w:t xml:space="preserve">              </w:t>
      </w:r>
      <w:r w:rsidRPr="008B1A99">
        <w:t xml:space="preserve">Probabilidad entre </w:t>
      </w:r>
      <w:r w:rsidRPr="008B1A99">
        <w:rPr>
          <w:b/>
        </w:rPr>
        <w:t>30% a 50%</w:t>
      </w:r>
    </w:p>
    <w:p w:rsidR="0034519B" w:rsidRPr="008B1A99" w:rsidRDefault="0019094E" w:rsidP="005A7356">
      <w:pPr>
        <w:ind w:left="720"/>
        <w:rPr>
          <w:i/>
        </w:rPr>
      </w:pPr>
      <w:r w:rsidRPr="008B1A99">
        <w:rPr>
          <w:i/>
        </w:rPr>
        <w:t>Buscar asesoría de una persona experta para la toma de decisiones en la estimación de cada tiempo por actividad</w:t>
      </w:r>
    </w:p>
    <w:p w:rsidR="0029279C" w:rsidRPr="008B1A99" w:rsidRDefault="0029279C" w:rsidP="005A7356">
      <w:pPr>
        <w:ind w:left="720"/>
        <w:rPr>
          <w:i/>
        </w:rPr>
      </w:pPr>
    </w:p>
    <w:p w:rsidR="0029279C" w:rsidRPr="008B1A99" w:rsidRDefault="0029279C" w:rsidP="0029279C">
      <w:pPr>
        <w:pStyle w:val="Ttulo3"/>
      </w:pPr>
      <w:r w:rsidRPr="008B1A99">
        <w:t>Contingency Plan</w:t>
      </w:r>
    </w:p>
    <w:p w:rsidR="00782F7B" w:rsidRPr="008B1A99" w:rsidRDefault="0019094E" w:rsidP="00674753">
      <w:pPr>
        <w:pStyle w:val="InfoBlue"/>
      </w:pPr>
      <w:r w:rsidRPr="008B1A99">
        <w:t>Replantear la línea de tiempo dando prioridad a las</w:t>
      </w:r>
      <w:r w:rsidR="00674753">
        <w:rPr>
          <w:i w:val="0"/>
        </w:rPr>
        <w:t xml:space="preserve"> actividades más relevantes</w:t>
      </w:r>
      <w:r w:rsidR="00B3734F">
        <w:rPr>
          <w:i w:val="0"/>
        </w:rPr>
        <w:t xml:space="preserve"> o más importantes del proyecto.</w:t>
      </w:r>
      <w:bookmarkStart w:id="50" w:name="_GoBack"/>
      <w:bookmarkEnd w:id="50"/>
    </w:p>
    <w:p w:rsidR="00863147" w:rsidRPr="008B1A99" w:rsidRDefault="00863147" w:rsidP="00651E5A">
      <w:pPr>
        <w:pStyle w:val="Ttulo3"/>
        <w:numPr>
          <w:ilvl w:val="0"/>
          <w:numId w:val="0"/>
        </w:numPr>
        <w:ind w:left="1440" w:hanging="720"/>
      </w:pPr>
    </w:p>
    <w:sectPr w:rsidR="00863147" w:rsidRPr="008B1A9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738" w:rsidRDefault="00485738">
      <w:pPr>
        <w:spacing w:line="240" w:lineRule="auto"/>
      </w:pPr>
      <w:r>
        <w:separator/>
      </w:r>
    </w:p>
  </w:endnote>
  <w:endnote w:type="continuationSeparator" w:id="0">
    <w:p w:rsidR="00485738" w:rsidRDefault="00485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6533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0278A" w:rsidRDefault="001027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27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center"/>
          </w:pPr>
          <w:r>
            <w:sym w:font="Symbol" w:char="F0D3"/>
          </w:r>
          <w:r w:rsidR="00485738">
            <w:fldChar w:fldCharType="begin"/>
          </w:r>
          <w:r w:rsidR="00485738">
            <w:instrText xml:space="preserve"> DOCPROPERTY "Company"  \* MERGEFORMAT </w:instrText>
          </w:r>
          <w:r w:rsidR="00485738">
            <w:fldChar w:fldCharType="separate"/>
          </w:r>
          <w:r w:rsidR="004B65AD">
            <w:t xml:space="preserve">&lt;Company </w:t>
          </w:r>
          <w:proofErr w:type="spellStart"/>
          <w:r w:rsidR="004B65AD">
            <w:t>Name</w:t>
          </w:r>
          <w:proofErr w:type="spellEnd"/>
          <w:r w:rsidR="004B65AD">
            <w:t>&gt;</w:t>
          </w:r>
          <w:r w:rsidR="0048573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15F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3734F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3734F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10278A" w:rsidRDefault="001027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738" w:rsidRDefault="00485738">
      <w:pPr>
        <w:spacing w:line="240" w:lineRule="auto"/>
      </w:pPr>
      <w:r>
        <w:separator/>
      </w:r>
    </w:p>
  </w:footnote>
  <w:footnote w:type="continuationSeparator" w:id="0">
    <w:p w:rsidR="00485738" w:rsidRDefault="00485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rPr>
        <w:sz w:val="24"/>
      </w:rPr>
    </w:pPr>
  </w:p>
  <w:p w:rsidR="0010278A" w:rsidRDefault="0010278A">
    <w:pPr>
      <w:pBdr>
        <w:top w:val="single" w:sz="6" w:space="1" w:color="auto"/>
      </w:pBdr>
      <w:rPr>
        <w:sz w:val="24"/>
      </w:rPr>
    </w:pPr>
  </w:p>
  <w:p w:rsidR="00B370A5" w:rsidRPr="00A61335" w:rsidRDefault="00B370A5" w:rsidP="00B370A5">
    <w:pPr>
      <w:pStyle w:val="Puesto"/>
      <w:jc w:val="right"/>
    </w:pPr>
    <w:r>
      <w:t>Universidad del Quindío</w:t>
    </w:r>
  </w:p>
  <w:p w:rsidR="0010278A" w:rsidRDefault="0010278A">
    <w:pPr>
      <w:pBdr>
        <w:bottom w:val="single" w:sz="6" w:space="1" w:color="auto"/>
      </w:pBdr>
      <w:jc w:val="right"/>
      <w:rPr>
        <w:sz w:val="24"/>
      </w:rPr>
    </w:pPr>
  </w:p>
  <w:p w:rsidR="0010278A" w:rsidRDefault="001027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278A">
      <w:tc>
        <w:tcPr>
          <w:tcW w:w="6379" w:type="dxa"/>
        </w:tcPr>
        <w:p w:rsidR="0010278A" w:rsidRDefault="00C75F20" w:rsidP="00CC2616">
          <w:r>
            <w:t>Sistematización de un consultorio jurídico</w:t>
          </w:r>
        </w:p>
      </w:tc>
      <w:tc>
        <w:tcPr>
          <w:tcW w:w="3179" w:type="dxa"/>
        </w:tcPr>
        <w:p w:rsidR="0010278A" w:rsidRDefault="0065331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C75F20">
            <w:t>Versión:           1.0</w:t>
          </w:r>
        </w:p>
      </w:tc>
    </w:tr>
    <w:tr w:rsidR="0010278A">
      <w:tc>
        <w:tcPr>
          <w:tcW w:w="6379" w:type="dxa"/>
        </w:tcPr>
        <w:p w:rsidR="0010278A" w:rsidRDefault="00C75F20">
          <w:r>
            <w:t>Plan de riesgos</w:t>
          </w:r>
        </w:p>
      </w:tc>
      <w:tc>
        <w:tcPr>
          <w:tcW w:w="3179" w:type="dxa"/>
        </w:tcPr>
        <w:p w:rsidR="0010278A" w:rsidRDefault="0065331F" w:rsidP="00B370A5">
          <w:r>
            <w:t xml:space="preserve">  Date:  </w:t>
          </w:r>
          <w:r w:rsidR="00B370A5">
            <w:t>10</w:t>
          </w:r>
          <w:r w:rsidR="00C75F20">
            <w:t>/03</w:t>
          </w:r>
          <w:r w:rsidR="00CC2616">
            <w:t>/2016</w:t>
          </w:r>
        </w:p>
      </w:tc>
    </w:tr>
    <w:tr w:rsidR="0010278A">
      <w:tc>
        <w:tcPr>
          <w:tcW w:w="9558" w:type="dxa"/>
          <w:gridSpan w:val="2"/>
        </w:tcPr>
        <w:p w:rsidR="0010278A" w:rsidRDefault="00C75F20">
          <w:r>
            <w:t xml:space="preserve">Definición </w:t>
          </w:r>
        </w:p>
      </w:tc>
    </w:tr>
  </w:tbl>
  <w:p w:rsidR="0010278A" w:rsidRDefault="0010278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B47872"/>
    <w:multiLevelType w:val="hybridMultilevel"/>
    <w:tmpl w:val="6084432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5A3FDC"/>
    <w:multiLevelType w:val="hybridMultilevel"/>
    <w:tmpl w:val="483ED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AD"/>
    <w:rsid w:val="0002213F"/>
    <w:rsid w:val="00061398"/>
    <w:rsid w:val="000B2BA0"/>
    <w:rsid w:val="000B54AC"/>
    <w:rsid w:val="000C4206"/>
    <w:rsid w:val="000D22D8"/>
    <w:rsid w:val="000D2867"/>
    <w:rsid w:val="0010278A"/>
    <w:rsid w:val="001046FF"/>
    <w:rsid w:val="00123509"/>
    <w:rsid w:val="00173D35"/>
    <w:rsid w:val="0019094E"/>
    <w:rsid w:val="00196147"/>
    <w:rsid w:val="001D585E"/>
    <w:rsid w:val="001D7FCA"/>
    <w:rsid w:val="00202D38"/>
    <w:rsid w:val="00207C3B"/>
    <w:rsid w:val="00253EDB"/>
    <w:rsid w:val="002673D4"/>
    <w:rsid w:val="00282917"/>
    <w:rsid w:val="0029279C"/>
    <w:rsid w:val="002B26E8"/>
    <w:rsid w:val="002E7053"/>
    <w:rsid w:val="0034462C"/>
    <w:rsid w:val="0034519B"/>
    <w:rsid w:val="00371532"/>
    <w:rsid w:val="00386950"/>
    <w:rsid w:val="003B15F4"/>
    <w:rsid w:val="003E3788"/>
    <w:rsid w:val="00457414"/>
    <w:rsid w:val="0047414C"/>
    <w:rsid w:val="00485738"/>
    <w:rsid w:val="004A7077"/>
    <w:rsid w:val="004B5CB6"/>
    <w:rsid w:val="004B65AD"/>
    <w:rsid w:val="004B7432"/>
    <w:rsid w:val="004D2E46"/>
    <w:rsid w:val="00515FE9"/>
    <w:rsid w:val="00574DCF"/>
    <w:rsid w:val="0059729E"/>
    <w:rsid w:val="005A7356"/>
    <w:rsid w:val="00624B17"/>
    <w:rsid w:val="00627586"/>
    <w:rsid w:val="00627724"/>
    <w:rsid w:val="00627CA2"/>
    <w:rsid w:val="00651E5A"/>
    <w:rsid w:val="0065331F"/>
    <w:rsid w:val="00674753"/>
    <w:rsid w:val="006B4E43"/>
    <w:rsid w:val="006C301C"/>
    <w:rsid w:val="00704198"/>
    <w:rsid w:val="00723CFE"/>
    <w:rsid w:val="007633A2"/>
    <w:rsid w:val="007675EF"/>
    <w:rsid w:val="00782F7B"/>
    <w:rsid w:val="007948A0"/>
    <w:rsid w:val="007B1069"/>
    <w:rsid w:val="007B12B4"/>
    <w:rsid w:val="007B23E1"/>
    <w:rsid w:val="007F34D4"/>
    <w:rsid w:val="007F7E91"/>
    <w:rsid w:val="008315C0"/>
    <w:rsid w:val="008421EF"/>
    <w:rsid w:val="00845205"/>
    <w:rsid w:val="00863147"/>
    <w:rsid w:val="008974B0"/>
    <w:rsid w:val="008B1A99"/>
    <w:rsid w:val="008B3ECB"/>
    <w:rsid w:val="00911A39"/>
    <w:rsid w:val="00935956"/>
    <w:rsid w:val="0093766E"/>
    <w:rsid w:val="00983344"/>
    <w:rsid w:val="00987FEE"/>
    <w:rsid w:val="009964AB"/>
    <w:rsid w:val="00997DDE"/>
    <w:rsid w:val="009A6652"/>
    <w:rsid w:val="009B2D12"/>
    <w:rsid w:val="009B3DD8"/>
    <w:rsid w:val="009E5950"/>
    <w:rsid w:val="00A018E7"/>
    <w:rsid w:val="00A438AD"/>
    <w:rsid w:val="00A9351F"/>
    <w:rsid w:val="00AB50B4"/>
    <w:rsid w:val="00AB6E96"/>
    <w:rsid w:val="00AB7D52"/>
    <w:rsid w:val="00AD6817"/>
    <w:rsid w:val="00AE23D1"/>
    <w:rsid w:val="00AE3891"/>
    <w:rsid w:val="00B14B7F"/>
    <w:rsid w:val="00B370A5"/>
    <w:rsid w:val="00B3734F"/>
    <w:rsid w:val="00B564F0"/>
    <w:rsid w:val="00B63A36"/>
    <w:rsid w:val="00B649EF"/>
    <w:rsid w:val="00B924DC"/>
    <w:rsid w:val="00BC4672"/>
    <w:rsid w:val="00BE0A69"/>
    <w:rsid w:val="00BF0976"/>
    <w:rsid w:val="00C133A1"/>
    <w:rsid w:val="00C1408D"/>
    <w:rsid w:val="00C15046"/>
    <w:rsid w:val="00C67F28"/>
    <w:rsid w:val="00C75F20"/>
    <w:rsid w:val="00CC2616"/>
    <w:rsid w:val="00CE16F9"/>
    <w:rsid w:val="00CE2A2C"/>
    <w:rsid w:val="00D208CD"/>
    <w:rsid w:val="00DD6999"/>
    <w:rsid w:val="00DE76DD"/>
    <w:rsid w:val="00E60128"/>
    <w:rsid w:val="00E663D3"/>
    <w:rsid w:val="00E73C6F"/>
    <w:rsid w:val="00E92278"/>
    <w:rsid w:val="00E95D01"/>
    <w:rsid w:val="00EB0893"/>
    <w:rsid w:val="00EE593E"/>
    <w:rsid w:val="00F14799"/>
    <w:rsid w:val="00F20F1B"/>
    <w:rsid w:val="00F46587"/>
    <w:rsid w:val="00F66E8F"/>
    <w:rsid w:val="00FE6BF6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8EBA2D8E-FEAA-484B-BE9E-55A323E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74DCF"/>
    <w:pPr>
      <w:spacing w:after="120"/>
      <w:ind w:left="720"/>
      <w:jc w:val="both"/>
    </w:pPr>
    <w:rPr>
      <w:i/>
      <w:color w:val="000000" w:themeColor="text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AD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E6B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  <w:style w:type="table" w:styleId="Tablaconcuadrcula">
    <w:name w:val="Table Grid"/>
    <w:basedOn w:val="Tablanormal"/>
    <w:uiPriority w:val="59"/>
    <w:rsid w:val="00D20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estoCar">
    <w:name w:val="Puesto Car"/>
    <w:basedOn w:val="Fuentedeprrafopredeter"/>
    <w:link w:val="Puesto"/>
    <w:rsid w:val="00B370A5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Q\Semestres\Semestre%2011\Ingenieria%20de%20software%203\Seguimiento\ingswiiiplantillasvisinriesgosywb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4D1D8-0537-4FD3-9E43-3C88C5EC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116</TotalTime>
  <Pages>7</Pages>
  <Words>1290</Words>
  <Characters>9299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 WINDOWS</dc:creator>
  <cp:lastModifiedBy>Ledesma Jhonatan</cp:lastModifiedBy>
  <cp:revision>14</cp:revision>
  <cp:lastPrinted>2015-08-16T01:01:00Z</cp:lastPrinted>
  <dcterms:created xsi:type="dcterms:W3CDTF">2016-03-07T04:43:00Z</dcterms:created>
  <dcterms:modified xsi:type="dcterms:W3CDTF">2016-04-12T19:53:00Z</dcterms:modified>
</cp:coreProperties>
</file>